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014561"/>
        <w:docPartObj>
          <w:docPartGallery w:val="Cover Pages"/>
          <w:docPartUnique/>
        </w:docPartObj>
      </w:sdtPr>
      <w:sdtEndPr>
        <w:rPr>
          <w:rFonts w:asciiTheme="minorHAnsi" w:eastAsiaTheme="minorEastAsia" w:hAnsiTheme="minorHAnsi" w:cstheme="minorBidi"/>
          <w:smallCaps/>
        </w:rPr>
      </w:sdtEndPr>
      <w:sdtContent>
        <w:tbl>
          <w:tblPr>
            <w:tblpPr w:leftFromText="187" w:rightFromText="187" w:horzAnchor="margin" w:tblpXSpec="center" w:tblpY="2881"/>
            <w:tblW w:w="4000" w:type="pct"/>
            <w:tblBorders>
              <w:left w:val="single" w:sz="18" w:space="0" w:color="53548A" w:themeColor="accent1"/>
            </w:tblBorders>
            <w:tblLook w:val="04A0" w:firstRow="1" w:lastRow="0" w:firstColumn="1" w:lastColumn="0" w:noHBand="0" w:noVBand="1"/>
          </w:tblPr>
          <w:tblGrid>
            <w:gridCol w:w="7672"/>
          </w:tblGrid>
          <w:tr w:rsidR="00466EAE" w:rsidRPr="00FE0172">
            <w:sdt>
              <w:sdtPr>
                <w:rPr>
                  <w:rFonts w:asciiTheme="majorHAnsi" w:eastAsiaTheme="majorEastAsia" w:hAnsiTheme="majorHAnsi" w:cstheme="majorBidi"/>
                </w:rPr>
                <w:alias w:val="Company"/>
                <w:id w:val="13406915"/>
                <w:placeholder>
                  <w:docPart w:val="AC3C695A62404B78AD043853B603C61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66EAE" w:rsidRPr="00FE0172" w:rsidRDefault="00B0182A" w:rsidP="00B0182A">
                    <w:pPr>
                      <w:pStyle w:val="NoSpacing"/>
                      <w:rPr>
                        <w:rFonts w:asciiTheme="majorHAnsi" w:eastAsiaTheme="majorEastAsia" w:hAnsiTheme="majorHAnsi" w:cstheme="majorBidi"/>
                      </w:rPr>
                    </w:pPr>
                    <w:r>
                      <w:rPr>
                        <w:rFonts w:asciiTheme="majorHAnsi" w:eastAsiaTheme="majorEastAsia" w:hAnsiTheme="majorHAnsi" w:cstheme="majorBidi"/>
                      </w:rPr>
                      <w:t>Crippled Rat</w:t>
                    </w:r>
                    <w:r w:rsidR="00BC6ADA">
                      <w:rPr>
                        <w:rFonts w:asciiTheme="majorHAnsi" w:eastAsiaTheme="majorEastAsia" w:hAnsiTheme="majorHAnsi" w:cstheme="majorBidi"/>
                      </w:rPr>
                      <w:t xml:space="preserve"> Game </w:t>
                    </w:r>
                    <w:r>
                      <w:rPr>
                        <w:rFonts w:asciiTheme="majorHAnsi" w:eastAsiaTheme="majorEastAsia" w:hAnsiTheme="majorHAnsi" w:cstheme="majorBidi"/>
                      </w:rPr>
                      <w:t xml:space="preserve">Development </w:t>
                    </w:r>
                    <w:r w:rsidR="00BC6ADA">
                      <w:rPr>
                        <w:rFonts w:asciiTheme="majorHAnsi" w:eastAsiaTheme="majorEastAsia" w:hAnsiTheme="majorHAnsi" w:cstheme="majorBidi"/>
                      </w:rPr>
                      <w:t>Studio</w:t>
                    </w:r>
                  </w:p>
                </w:tc>
              </w:sdtContent>
            </w:sdt>
          </w:tr>
          <w:tr w:rsidR="00466EAE" w:rsidRPr="00FE0172">
            <w:tc>
              <w:tcPr>
                <w:tcW w:w="7672" w:type="dxa"/>
              </w:tcPr>
              <w:sdt>
                <w:sdtPr>
                  <w:rPr>
                    <w:rFonts w:asciiTheme="majorHAnsi" w:eastAsiaTheme="majorEastAsia" w:hAnsiTheme="majorHAnsi" w:cstheme="majorBidi"/>
                    <w:color w:val="53548A" w:themeColor="accent1"/>
                    <w:sz w:val="80"/>
                    <w:szCs w:val="80"/>
                  </w:rPr>
                  <w:alias w:val="Title"/>
                  <w:id w:val="13406919"/>
                  <w:placeholder>
                    <w:docPart w:val="9167180916804411BD0F6B3D263E734B"/>
                  </w:placeholder>
                  <w:dataBinding w:prefixMappings="xmlns:ns0='http://schemas.openxmlformats.org/package/2006/metadata/core-properties' xmlns:ns1='http://purl.org/dc/elements/1.1/'" w:xpath="/ns0:coreProperties[1]/ns1:title[1]" w:storeItemID="{6C3C8BC8-F283-45AE-878A-BAB7291924A1}"/>
                  <w:text/>
                </w:sdtPr>
                <w:sdtEndPr/>
                <w:sdtContent>
                  <w:p w:rsidR="00466EAE" w:rsidRPr="00FE0172" w:rsidRDefault="002843DE" w:rsidP="002843DE">
                    <w:pPr>
                      <w:pStyle w:val="NoSpacing"/>
                      <w:rPr>
                        <w:rFonts w:asciiTheme="majorHAnsi" w:eastAsiaTheme="majorEastAsia" w:hAnsiTheme="majorHAnsi" w:cstheme="majorBidi"/>
                        <w:color w:val="53548A" w:themeColor="accent1"/>
                        <w:sz w:val="80"/>
                        <w:szCs w:val="80"/>
                      </w:rPr>
                    </w:pPr>
                    <w:r w:rsidRPr="00FE0172">
                      <w:rPr>
                        <w:rFonts w:asciiTheme="majorHAnsi" w:eastAsiaTheme="majorEastAsia" w:hAnsiTheme="majorHAnsi" w:cstheme="majorBidi"/>
                        <w:color w:val="53548A" w:themeColor="accent1"/>
                        <w:sz w:val="80"/>
                        <w:szCs w:val="80"/>
                      </w:rPr>
                      <w:t>The Alchemist</w:t>
                    </w:r>
                  </w:p>
                </w:sdtContent>
              </w:sdt>
            </w:tc>
          </w:tr>
          <w:tr w:rsidR="00466EAE" w:rsidRPr="00FE0172">
            <w:sdt>
              <w:sdtPr>
                <w:rPr>
                  <w:rFonts w:asciiTheme="majorHAnsi" w:eastAsiaTheme="majorEastAsia" w:hAnsiTheme="majorHAnsi" w:cstheme="majorBidi"/>
                </w:rPr>
                <w:alias w:val="Subtitle"/>
                <w:id w:val="13406923"/>
                <w:placeholder>
                  <w:docPart w:val="94CE6CA1C6134F7CB31FD1F27739A42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66EAE" w:rsidRPr="00FE0172" w:rsidRDefault="00466EAE">
                    <w:pPr>
                      <w:pStyle w:val="NoSpacing"/>
                      <w:rPr>
                        <w:rFonts w:asciiTheme="majorHAnsi" w:eastAsiaTheme="majorEastAsia" w:hAnsiTheme="majorHAnsi" w:cstheme="majorBidi"/>
                      </w:rPr>
                    </w:pPr>
                    <w:r w:rsidRPr="00FE0172">
                      <w:rPr>
                        <w:rFonts w:asciiTheme="majorHAnsi" w:eastAsiaTheme="majorEastAsia" w:hAnsiTheme="majorHAnsi" w:cstheme="majorBidi"/>
                      </w:rPr>
                      <w:t>Design Document</w:t>
                    </w:r>
                  </w:p>
                </w:tc>
              </w:sdtContent>
            </w:sdt>
          </w:tr>
        </w:tbl>
        <w:p w:rsidR="00466EAE" w:rsidRPr="00FE0172" w:rsidRDefault="00466EAE"/>
        <w:p w:rsidR="00466EAE" w:rsidRPr="00FE0172" w:rsidRDefault="00466EAE"/>
        <w:tbl>
          <w:tblPr>
            <w:tblpPr w:leftFromText="187" w:rightFromText="187" w:horzAnchor="margin" w:tblpXSpec="center" w:tblpYSpec="bottom"/>
            <w:tblW w:w="4000" w:type="pct"/>
            <w:tblLook w:val="04A0" w:firstRow="1" w:lastRow="0" w:firstColumn="1" w:lastColumn="0" w:noHBand="0" w:noVBand="1"/>
          </w:tblPr>
          <w:tblGrid>
            <w:gridCol w:w="7672"/>
          </w:tblGrid>
          <w:tr w:rsidR="00466EAE" w:rsidRPr="00FE0172">
            <w:tc>
              <w:tcPr>
                <w:tcW w:w="7672" w:type="dxa"/>
                <w:tcMar>
                  <w:top w:w="216" w:type="dxa"/>
                  <w:left w:w="115" w:type="dxa"/>
                  <w:bottom w:w="216" w:type="dxa"/>
                  <w:right w:w="115" w:type="dxa"/>
                </w:tcMar>
              </w:tcPr>
              <w:sdt>
                <w:sdtPr>
                  <w:rPr>
                    <w:color w:val="53548A" w:themeColor="accent1"/>
                  </w:rPr>
                  <w:alias w:val="Author"/>
                  <w:id w:val="13406928"/>
                  <w:placeholder>
                    <w:docPart w:val="503A4408C575457D8DDAE5A5ACAC8C1D"/>
                  </w:placeholder>
                  <w:dataBinding w:prefixMappings="xmlns:ns0='http://schemas.openxmlformats.org/package/2006/metadata/core-properties' xmlns:ns1='http://purl.org/dc/elements/1.1/'" w:xpath="/ns0:coreProperties[1]/ns1:creator[1]" w:storeItemID="{6C3C8BC8-F283-45AE-878A-BAB7291924A1}"/>
                  <w:text/>
                </w:sdtPr>
                <w:sdtEndPr/>
                <w:sdtContent>
                  <w:p w:rsidR="00466EAE" w:rsidRPr="00FE0172" w:rsidRDefault="002843DE">
                    <w:pPr>
                      <w:pStyle w:val="NoSpacing"/>
                      <w:rPr>
                        <w:color w:val="53548A" w:themeColor="accent1"/>
                      </w:rPr>
                    </w:pPr>
                    <w:r w:rsidRPr="00FE0172">
                      <w:rPr>
                        <w:color w:val="53548A" w:themeColor="accent1"/>
                      </w:rPr>
                      <w:t>Chris Barill</w:t>
                    </w:r>
                  </w:p>
                </w:sdtContent>
              </w:sdt>
              <w:sdt>
                <w:sdtPr>
                  <w:rPr>
                    <w:color w:val="53548A" w:themeColor="accent1"/>
                  </w:rPr>
                  <w:alias w:val="Date"/>
                  <w:id w:val="13406932"/>
                  <w:placeholder>
                    <w:docPart w:val="6419596F767B4EC68FA8247CDFF77016"/>
                  </w:placeholder>
                  <w:dataBinding w:prefixMappings="xmlns:ns0='http://schemas.microsoft.com/office/2006/coverPageProps'" w:xpath="/ns0:CoverPageProperties[1]/ns0:PublishDate[1]" w:storeItemID="{55AF091B-3C7A-41E3-B477-F2FDAA23CFDA}"/>
                  <w:date w:fullDate="2016-01-18T00:00:00Z">
                    <w:dateFormat w:val="M/d/yyyy"/>
                    <w:lid w:val="en-US"/>
                    <w:storeMappedDataAs w:val="dateTime"/>
                    <w:calendar w:val="gregorian"/>
                  </w:date>
                </w:sdtPr>
                <w:sdtEndPr/>
                <w:sdtContent>
                  <w:p w:rsidR="00466EAE" w:rsidRPr="00FE0172" w:rsidRDefault="002843DE">
                    <w:pPr>
                      <w:pStyle w:val="NoSpacing"/>
                      <w:rPr>
                        <w:color w:val="53548A" w:themeColor="accent1"/>
                      </w:rPr>
                    </w:pPr>
                    <w:r w:rsidRPr="00FE0172">
                      <w:rPr>
                        <w:color w:val="53548A" w:themeColor="accent1"/>
                      </w:rPr>
                      <w:t>1/18/2016</w:t>
                    </w:r>
                  </w:p>
                </w:sdtContent>
              </w:sdt>
              <w:p w:rsidR="00466EAE" w:rsidRPr="00FE0172" w:rsidRDefault="00466EAE">
                <w:pPr>
                  <w:pStyle w:val="NoSpacing"/>
                  <w:rPr>
                    <w:color w:val="53548A" w:themeColor="accent1"/>
                  </w:rPr>
                </w:pPr>
              </w:p>
            </w:tc>
          </w:tr>
        </w:tbl>
        <w:p w:rsidR="00466EAE" w:rsidRPr="00FE0172" w:rsidRDefault="00466EAE"/>
        <w:p w:rsidR="00466EAE" w:rsidRPr="00FE0172" w:rsidRDefault="00466EAE">
          <w:r w:rsidRPr="00FE0172">
            <w:rPr>
              <w:smallCaps/>
            </w:rPr>
            <w:br w:type="page"/>
          </w:r>
        </w:p>
        <w:bookmarkStart w:id="0" w:name="_GoBack" w:displacedByCustomXml="next"/>
        <w:bookmarkEnd w:id="0" w:displacedByCustomXml="next"/>
      </w:sdtContent>
    </w:sdt>
    <w:p w:rsidR="00BB723B" w:rsidRPr="00FE0172" w:rsidRDefault="002843DE" w:rsidP="00FE0172">
      <w:pPr>
        <w:pStyle w:val="Heading2"/>
      </w:pPr>
      <w:r w:rsidRPr="00FE0172">
        <w:lastRenderedPageBreak/>
        <w:t>Game Overview</w:t>
      </w:r>
    </w:p>
    <w:sdt>
      <w:sdtPr>
        <w:alias w:val="Abstract"/>
        <w:id w:val="-7014873"/>
        <w:placeholder>
          <w:docPart w:val="15557AA60748418C9A21FDA1EDDB6987"/>
        </w:placeholder>
        <w:dataBinding w:prefixMappings="xmlns:ns0='http://schemas.microsoft.com/office/2006/coverPageProps' " w:xpath="/ns0:CoverPageProperties[1]/ns0:Abstract[1]" w:storeItemID="{55AF091B-3C7A-41E3-B477-F2FDAA23CFDA}"/>
        <w:text/>
      </w:sdtPr>
      <w:sdtEndPr/>
      <w:sdtContent>
        <w:p w:rsidR="00D12220" w:rsidRPr="00FE0172" w:rsidRDefault="002843DE" w:rsidP="00E21A94">
          <w:pPr>
            <w:jc w:val="left"/>
          </w:pPr>
          <w:r w:rsidRPr="00FE0172">
            <w:t>A two-dimensional, action adventure game focused on an apprentice alchemist that lives in a quiet mountain village. The master alchemist dies suddenly just before his apprentice completes his training, and the apprentice must finish learning alone and take up the responsibility of alchemy in the area. The player, controlling the apprentice, begins the game in a tutorial mode in which the master is still alive and tasks the player with finding ingredients and mixing his first concoction. The player applies concoctions to enhance his ability to collect ingredients to create more powerful potions. The game will contain many different ingredients with even more possible combinations. The player will be limited to only three potion buffs at any given time, but each will grant the player at least one special ability or power. Some powers are actively used by the player while others are passive. The player may also be able to equip weapons and armor, and some potions can be applied to equipment for minor improvements, both permanent and temporary.</w:t>
          </w:r>
        </w:p>
      </w:sdtContent>
    </w:sdt>
    <w:p w:rsidR="00FE0172" w:rsidRPr="00FE0172" w:rsidRDefault="00FE0172" w:rsidP="00FE0172">
      <w:pPr>
        <w:pStyle w:val="Heading2"/>
      </w:pPr>
      <w:r w:rsidRPr="00FE0172">
        <w:t>Lenses</w:t>
      </w:r>
    </w:p>
    <w:p w:rsidR="00E21A94" w:rsidRPr="00FE0172" w:rsidRDefault="00CB27E4" w:rsidP="00466EAE">
      <w:pPr>
        <w:pStyle w:val="Heading3"/>
        <w:rPr>
          <w:rFonts w:ascii="Garamond" w:hAnsi="Garamond"/>
        </w:rPr>
      </w:pPr>
      <w:r w:rsidRPr="00FE0172">
        <w:rPr>
          <w:rFonts w:ascii="Garamond" w:hAnsi="Garamond"/>
        </w:rPr>
        <w:t>Lens #1: The Lens of Essential Experience</w:t>
      </w:r>
    </w:p>
    <w:p w:rsidR="00466EAE" w:rsidRPr="00FE0172" w:rsidRDefault="00BC09D4" w:rsidP="00466EAE">
      <w:sdt>
        <w:sdtPr>
          <w:id w:val="969169713"/>
          <w:placeholder>
            <w:docPart w:val="19817DEB9A464D09BA3684072AF414FA"/>
          </w:placeholder>
          <w:temporary/>
          <w:showingPlcHdr/>
        </w:sdtPr>
        <w:sdtEndPr/>
        <w:sdtContent>
          <w:r w:rsidR="00466EAE" w:rsidRPr="00FE0172">
            <w:t>[Type text]</w:t>
          </w:r>
        </w:sdtContent>
      </w:sdt>
    </w:p>
    <w:p w:rsidR="00466EAE" w:rsidRPr="00FE0172" w:rsidRDefault="00CB27E4" w:rsidP="00466EAE">
      <w:pPr>
        <w:pStyle w:val="Heading3"/>
        <w:rPr>
          <w:rFonts w:ascii="Garamond" w:hAnsi="Garamond"/>
        </w:rPr>
      </w:pPr>
      <w:r w:rsidRPr="00FE0172">
        <w:rPr>
          <w:rFonts w:ascii="Garamond" w:hAnsi="Garamond"/>
        </w:rPr>
        <w:t>Lens #2: The Lens of Surprise</w:t>
      </w:r>
    </w:p>
    <w:p w:rsidR="00466EAE" w:rsidRPr="00FE0172" w:rsidRDefault="00BC09D4" w:rsidP="00466EAE">
      <w:sdt>
        <w:sdtPr>
          <w:id w:val="-7014667"/>
          <w:placeholder>
            <w:docPart w:val="A0276083F4FF47A0A8F7966273E50BF0"/>
          </w:placeholder>
          <w:temporary/>
          <w:showingPlcHdr/>
        </w:sdtPr>
        <w:sdtEndPr/>
        <w:sdtContent>
          <w:r w:rsidR="00466EAE" w:rsidRPr="00FE0172">
            <w:t>[Type text]</w:t>
          </w:r>
        </w:sdtContent>
      </w:sdt>
    </w:p>
    <w:p w:rsidR="00466EAE" w:rsidRPr="00FE0172" w:rsidRDefault="00CB27E4" w:rsidP="00466EAE">
      <w:pPr>
        <w:pStyle w:val="Heading3"/>
        <w:rPr>
          <w:rFonts w:ascii="Garamond" w:hAnsi="Garamond"/>
        </w:rPr>
      </w:pPr>
      <w:r w:rsidRPr="00FE0172">
        <w:rPr>
          <w:rFonts w:ascii="Garamond" w:hAnsi="Garamond"/>
        </w:rPr>
        <w:t>Lens #3: The Lens of Fun</w:t>
      </w:r>
    </w:p>
    <w:p w:rsidR="00466EAE" w:rsidRPr="00FE0172" w:rsidRDefault="00BC09D4" w:rsidP="00466EAE">
      <w:sdt>
        <w:sdtPr>
          <w:id w:val="-7014666"/>
          <w:placeholder>
            <w:docPart w:val="9C7C55F283F141E99F51C3BBA2572164"/>
          </w:placeholder>
          <w:temporary/>
          <w:showingPlcHdr/>
        </w:sdtPr>
        <w:sdtEndPr/>
        <w:sdtContent>
          <w:r w:rsidR="00466EAE" w:rsidRPr="00FE0172">
            <w:t>[Type text]</w:t>
          </w:r>
        </w:sdtContent>
      </w:sdt>
    </w:p>
    <w:p w:rsidR="00466EAE" w:rsidRPr="00FE0172" w:rsidRDefault="00CB27E4" w:rsidP="00466EAE">
      <w:pPr>
        <w:pStyle w:val="Heading3"/>
        <w:rPr>
          <w:rFonts w:ascii="Garamond" w:hAnsi="Garamond"/>
        </w:rPr>
      </w:pPr>
      <w:r w:rsidRPr="00FE0172">
        <w:rPr>
          <w:rFonts w:ascii="Garamond" w:hAnsi="Garamond"/>
        </w:rPr>
        <w:t>Lens #4: The Lens of Curiosity</w:t>
      </w:r>
    </w:p>
    <w:p w:rsidR="00466EAE" w:rsidRPr="00FE0172" w:rsidRDefault="00BC09D4" w:rsidP="00466EAE">
      <w:sdt>
        <w:sdtPr>
          <w:id w:val="-7014665"/>
          <w:placeholder>
            <w:docPart w:val="BFADAA1BC1A141209894547D99EEE5A5"/>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 The Lens of Endogenous Value</w:t>
      </w:r>
    </w:p>
    <w:p w:rsidR="00466EAE" w:rsidRPr="00FE0172" w:rsidRDefault="00BC09D4" w:rsidP="00466EAE">
      <w:sdt>
        <w:sdtPr>
          <w:id w:val="-7014664"/>
          <w:placeholder>
            <w:docPart w:val="F3BB3653683A4197BCB32C10A9AE9772"/>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#6: The Lens of Problem Solving</w:t>
      </w:r>
    </w:p>
    <w:p w:rsidR="00466EAE" w:rsidRPr="00FE0172" w:rsidRDefault="00BC09D4" w:rsidP="00466EAE">
      <w:sdt>
        <w:sdtPr>
          <w:id w:val="-7014663"/>
          <w:placeholder>
            <w:docPart w:val="690C217A4B7A4363A14FB72DE2D4062A"/>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#7: T</w:t>
      </w:r>
      <w:r w:rsidR="00CF6933" w:rsidRPr="00FE0172">
        <w:rPr>
          <w:rFonts w:ascii="Garamond" w:hAnsi="Garamond"/>
        </w:rPr>
        <w:t>he Lens of the Elemental Tetrad</w:t>
      </w:r>
    </w:p>
    <w:p w:rsidR="00466EAE" w:rsidRPr="00FE0172" w:rsidRDefault="00BC09D4" w:rsidP="00466EAE">
      <w:sdt>
        <w:sdtPr>
          <w:id w:val="-7014662"/>
          <w:placeholder>
            <w:docPart w:val="CFF8C788FA2540CDA6D60EB4C873123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#8:</w:t>
      </w:r>
      <w:r w:rsidR="00CF6933" w:rsidRPr="00FE0172">
        <w:rPr>
          <w:rFonts w:ascii="Garamond" w:hAnsi="Garamond"/>
        </w:rPr>
        <w:t xml:space="preserve"> The Lens of Holographic Design</w:t>
      </w:r>
    </w:p>
    <w:p w:rsidR="00466EAE" w:rsidRPr="00FE0172" w:rsidRDefault="00BC09D4" w:rsidP="00466EAE">
      <w:sdt>
        <w:sdtPr>
          <w:id w:val="-7014661"/>
          <w:placeholder>
            <w:docPart w:val="2248DC0E1A6847068940F494A01A14E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#9: The Lens of Unification</w:t>
      </w:r>
    </w:p>
    <w:p w:rsidR="00466EAE" w:rsidRPr="00FE0172" w:rsidRDefault="00BC09D4" w:rsidP="00466EAE">
      <w:sdt>
        <w:sdtPr>
          <w:id w:val="-7014660"/>
          <w:placeholder>
            <w:docPart w:val="61FDB78F72624763A96DAEF453A23006"/>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#10: The Lens of Resonance</w:t>
      </w:r>
    </w:p>
    <w:p w:rsidR="00466EAE" w:rsidRPr="00FE0172" w:rsidRDefault="00BC09D4" w:rsidP="00466EAE">
      <w:sdt>
        <w:sdtPr>
          <w:id w:val="-7014659"/>
          <w:placeholder>
            <w:docPart w:val="131A74D7A22B40148B5BEA2F0A1CF09D"/>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#11: T</w:t>
      </w:r>
      <w:r w:rsidR="00CF6933" w:rsidRPr="00FE0172">
        <w:rPr>
          <w:rFonts w:ascii="Garamond" w:hAnsi="Garamond"/>
        </w:rPr>
        <w:t>he Lens of Infinite Inspiration</w:t>
      </w:r>
    </w:p>
    <w:p w:rsidR="00466EAE" w:rsidRPr="00FE0172" w:rsidRDefault="00BC09D4" w:rsidP="00466EAE">
      <w:sdt>
        <w:sdtPr>
          <w:id w:val="-7014658"/>
          <w:placeholder>
            <w:docPart w:val="9B279E176F8F49BB94D300837F40ED6B"/>
          </w:placeholder>
          <w:temporary/>
          <w:showingPlcHdr/>
        </w:sdtPr>
        <w:sdtEndPr/>
        <w:sdtContent>
          <w:r w:rsidR="00466EAE" w:rsidRPr="00FE0172">
            <w:t>[Type text]</w:t>
          </w:r>
        </w:sdtContent>
      </w:sdt>
    </w:p>
    <w:p w:rsidR="00CB27E4" w:rsidRPr="00FE0172" w:rsidRDefault="00CB27E4" w:rsidP="00CF6933">
      <w:pPr>
        <w:pStyle w:val="Heading3"/>
        <w:rPr>
          <w:rFonts w:ascii="Garamond" w:hAnsi="Garamond"/>
        </w:rPr>
      </w:pPr>
      <w:r w:rsidRPr="00FE0172">
        <w:rPr>
          <w:rFonts w:ascii="Garamond" w:hAnsi="Garamond"/>
        </w:rPr>
        <w:t>Lens #12: The Lens of the Problem Statement</w:t>
      </w:r>
    </w:p>
    <w:p w:rsidR="00466EAE" w:rsidRPr="00FE0172" w:rsidRDefault="00BC09D4" w:rsidP="00466EAE">
      <w:sdt>
        <w:sdtPr>
          <w:id w:val="-7014657"/>
          <w:placeholder>
            <w:docPart w:val="ADB416E61A97499DAFFC27D966579347"/>
          </w:placeholder>
          <w:temporary/>
          <w:showingPlcHdr/>
        </w:sdtPr>
        <w:sdtEndPr/>
        <w:sdtContent>
          <w:r w:rsidR="00466EAE" w:rsidRPr="00FE0172">
            <w:t>[Type text]</w:t>
          </w:r>
        </w:sdtContent>
      </w:sdt>
    </w:p>
    <w:p w:rsidR="003D072C" w:rsidRPr="00FE0172" w:rsidRDefault="00CB27E4" w:rsidP="00CF6933">
      <w:pPr>
        <w:pStyle w:val="Heading3"/>
        <w:rPr>
          <w:rFonts w:ascii="Garamond" w:hAnsi="Garamond"/>
        </w:rPr>
      </w:pPr>
      <w:r w:rsidRPr="00FE0172">
        <w:rPr>
          <w:rFonts w:ascii="Garamond" w:hAnsi="Garamond"/>
        </w:rPr>
        <w:t>Lens #13: The Lens of the Eight Filters</w:t>
      </w:r>
    </w:p>
    <w:p w:rsidR="00466EAE" w:rsidRPr="00FE0172" w:rsidRDefault="00BC09D4" w:rsidP="00466EAE">
      <w:sdt>
        <w:sdtPr>
          <w:id w:val="-7014656"/>
          <w:placeholder>
            <w:docPart w:val="9A4201203BAF4674BCC62409B3A2015E"/>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w:t>
      </w:r>
      <w:r w:rsidR="00CF6933" w:rsidRPr="00FE0172">
        <w:rPr>
          <w:rFonts w:ascii="Garamond" w:hAnsi="Garamond"/>
        </w:rPr>
        <w:t>14: The Lens of Risk Mitigation</w:t>
      </w:r>
    </w:p>
    <w:p w:rsidR="00466EAE" w:rsidRPr="00FE0172" w:rsidRDefault="00BC09D4" w:rsidP="00466EAE">
      <w:sdt>
        <w:sdtPr>
          <w:id w:val="-7014652"/>
          <w:placeholder>
            <w:docPart w:val="5A1CD26306CC4188AF4F54E8426FE8B6"/>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#15: The Lens of the Toy</w:t>
      </w:r>
    </w:p>
    <w:p w:rsidR="00466EAE" w:rsidRPr="00FE0172" w:rsidRDefault="00BC09D4" w:rsidP="00466EAE">
      <w:sdt>
        <w:sdtPr>
          <w:id w:val="-7014651"/>
          <w:placeholder>
            <w:docPart w:val="72210C44251E4D1B8B55F76513A06C6F"/>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#16: The Lens of the Player</w:t>
      </w:r>
    </w:p>
    <w:p w:rsidR="00466EAE" w:rsidRPr="00FE0172" w:rsidRDefault="00BC09D4" w:rsidP="00466EAE">
      <w:sdt>
        <w:sdtPr>
          <w:id w:val="-7014650"/>
          <w:placeholder>
            <w:docPart w:val="6967C249AA6C4B7AB6BB011569F8D54F"/>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#17: The Lens of Pleasure</w:t>
      </w:r>
    </w:p>
    <w:p w:rsidR="00466EAE" w:rsidRPr="00FE0172" w:rsidRDefault="00BC09D4" w:rsidP="00466EAE">
      <w:sdt>
        <w:sdtPr>
          <w:id w:val="-7014649"/>
          <w:placeholder>
            <w:docPart w:val="AA37F8D310544EEEBCD7160444370C59"/>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#18: The Lens of Flow</w:t>
      </w:r>
    </w:p>
    <w:p w:rsidR="00466EAE" w:rsidRPr="00FE0172" w:rsidRDefault="00BC09D4" w:rsidP="00466EAE">
      <w:sdt>
        <w:sdtPr>
          <w:id w:val="-7014648"/>
          <w:placeholder>
            <w:docPart w:val="013CC2F5CF6C420FAB2ECE15D7D47C9A"/>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#19: The Lens of Needs</w:t>
      </w:r>
    </w:p>
    <w:p w:rsidR="00466EAE" w:rsidRPr="00FE0172" w:rsidRDefault="00BC09D4" w:rsidP="00466EAE">
      <w:sdt>
        <w:sdtPr>
          <w:id w:val="-7014647"/>
          <w:placeholder>
            <w:docPart w:val="291E3D6022CD4BEE916AD36F3B32DFEF"/>
          </w:placeholder>
          <w:temporary/>
          <w:showingPlcHdr/>
        </w:sdtPr>
        <w:sdtEndPr/>
        <w:sdtContent>
          <w:r w:rsidR="00466EAE" w:rsidRPr="00FE0172">
            <w:t>[Type text]</w:t>
          </w:r>
        </w:sdtContent>
      </w:sdt>
    </w:p>
    <w:p w:rsidR="003978CD" w:rsidRPr="00FE0172" w:rsidRDefault="00CB27E4" w:rsidP="00CF6933">
      <w:pPr>
        <w:pStyle w:val="Heading3"/>
        <w:rPr>
          <w:rFonts w:ascii="Garamond" w:hAnsi="Garamond"/>
        </w:rPr>
      </w:pPr>
      <w:r w:rsidRPr="00FE0172">
        <w:rPr>
          <w:rFonts w:ascii="Garamond" w:hAnsi="Garamond"/>
        </w:rPr>
        <w:t>Lens #20: The Lens of Judgment</w:t>
      </w:r>
    </w:p>
    <w:p w:rsidR="00466EAE" w:rsidRPr="00FE0172" w:rsidRDefault="00BC09D4" w:rsidP="00466EAE">
      <w:sdt>
        <w:sdtPr>
          <w:id w:val="-7014646"/>
          <w:placeholder>
            <w:docPart w:val="663425999FBD4465B1062DE7ACB2F99C"/>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#2</w:t>
      </w:r>
      <w:r w:rsidR="00CF6933" w:rsidRPr="00FE0172">
        <w:rPr>
          <w:rFonts w:ascii="Garamond" w:hAnsi="Garamond"/>
        </w:rPr>
        <w:t>1: The Lens of Functional Space</w:t>
      </w:r>
    </w:p>
    <w:p w:rsidR="00466EAE" w:rsidRPr="00FE0172" w:rsidRDefault="00BC09D4" w:rsidP="00466EAE">
      <w:sdt>
        <w:sdtPr>
          <w:id w:val="-7014645"/>
          <w:placeholder>
            <w:docPart w:val="EBAC3008013F45928E004643542CFFAB"/>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w:t>
      </w:r>
      <w:r w:rsidR="00CF6933" w:rsidRPr="00FE0172">
        <w:rPr>
          <w:rFonts w:ascii="Garamond" w:hAnsi="Garamond"/>
        </w:rPr>
        <w:t xml:space="preserve"> #22: The Lens of Dynamic State</w:t>
      </w:r>
    </w:p>
    <w:p w:rsidR="00466EAE" w:rsidRPr="00FE0172" w:rsidRDefault="00BC09D4" w:rsidP="00466EAE">
      <w:sdt>
        <w:sdtPr>
          <w:id w:val="-7014644"/>
          <w:placeholder>
            <w:docPart w:val="D123987D6D24449EA0E22EC62027151C"/>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#23: The Lens of Emergence</w:t>
      </w:r>
    </w:p>
    <w:p w:rsidR="00466EAE" w:rsidRPr="00FE0172" w:rsidRDefault="00BC09D4" w:rsidP="00466EAE">
      <w:sdt>
        <w:sdtPr>
          <w:id w:val="-7014643"/>
          <w:placeholder>
            <w:docPart w:val="6D237711F1C543758FC88DB7279B6CE6"/>
          </w:placeholder>
          <w:temporary/>
          <w:showingPlcHdr/>
        </w:sdtPr>
        <w:sdtEndPr/>
        <w:sdtContent>
          <w:r w:rsidR="00466EAE" w:rsidRPr="00FE0172">
            <w:t>[Type text]</w:t>
          </w:r>
        </w:sdtContent>
      </w:sdt>
    </w:p>
    <w:p w:rsidR="008F0DDB" w:rsidRPr="00FE0172" w:rsidRDefault="00CB27E4" w:rsidP="00CF6933">
      <w:pPr>
        <w:pStyle w:val="Heading3"/>
        <w:rPr>
          <w:rFonts w:ascii="Garamond" w:hAnsi="Garamond"/>
        </w:rPr>
      </w:pPr>
      <w:r w:rsidRPr="00FE0172">
        <w:rPr>
          <w:rFonts w:ascii="Garamond" w:hAnsi="Garamond"/>
        </w:rPr>
        <w:t>Lens #24: The Lens of Action</w:t>
      </w:r>
    </w:p>
    <w:p w:rsidR="00466EAE" w:rsidRPr="00FE0172" w:rsidRDefault="00BC09D4" w:rsidP="00466EAE">
      <w:sdt>
        <w:sdtPr>
          <w:id w:val="-7014641"/>
          <w:placeholder>
            <w:docPart w:val="0389FC537FBE475D902B41BD90133317"/>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#25: The Lens of Goals</w:t>
      </w:r>
    </w:p>
    <w:p w:rsidR="00466EAE" w:rsidRPr="00FE0172" w:rsidRDefault="00BC09D4" w:rsidP="00466EAE">
      <w:sdt>
        <w:sdtPr>
          <w:id w:val="-7014640"/>
          <w:placeholder>
            <w:docPart w:val="985B87E56DF4406A939D3D5795B80C66"/>
          </w:placeholder>
          <w:temporary/>
          <w:showingPlcHdr/>
        </w:sdtPr>
        <w:sdtEndPr/>
        <w:sdtContent>
          <w:r w:rsidR="00466EAE" w:rsidRPr="00FE0172">
            <w:t>[Type text]</w:t>
          </w:r>
        </w:sdtContent>
      </w:sdt>
    </w:p>
    <w:p w:rsidR="00B42B04" w:rsidRPr="00FE0172" w:rsidRDefault="00CB27E4" w:rsidP="00CF6933">
      <w:pPr>
        <w:pStyle w:val="Heading3"/>
        <w:rPr>
          <w:rFonts w:ascii="Garamond" w:hAnsi="Garamond"/>
        </w:rPr>
      </w:pPr>
      <w:r w:rsidRPr="00FE0172">
        <w:rPr>
          <w:rFonts w:ascii="Garamond" w:hAnsi="Garamond"/>
        </w:rPr>
        <w:t>Lens #26: The Lens of Rules</w:t>
      </w:r>
    </w:p>
    <w:p w:rsidR="00466EAE" w:rsidRPr="00FE0172" w:rsidRDefault="00BC09D4" w:rsidP="00466EAE">
      <w:sdt>
        <w:sdtPr>
          <w:id w:val="-7014639"/>
          <w:placeholder>
            <w:docPart w:val="021842BCCEFA45CCB8E3DDB272EF865F"/>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#27: The Lens of Skill</w:t>
      </w:r>
    </w:p>
    <w:p w:rsidR="00466EAE" w:rsidRPr="00FE0172" w:rsidRDefault="00BC09D4" w:rsidP="00466EAE">
      <w:sdt>
        <w:sdtPr>
          <w:id w:val="-7014638"/>
          <w:placeholder>
            <w:docPart w:val="2267A7159ABD41AF8740FF90AA0DDD18"/>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#28: The Lens of Expected Val</w:t>
      </w:r>
      <w:r w:rsidR="00CF6933" w:rsidRPr="00FE0172">
        <w:rPr>
          <w:rFonts w:ascii="Garamond" w:hAnsi="Garamond"/>
        </w:rPr>
        <w:t>ue</w:t>
      </w:r>
    </w:p>
    <w:p w:rsidR="00466EAE" w:rsidRPr="00FE0172" w:rsidRDefault="00BC09D4" w:rsidP="00466EAE">
      <w:sdt>
        <w:sdtPr>
          <w:id w:val="-7014637"/>
          <w:placeholder>
            <w:docPart w:val="9640552788A44055A509E5ED9760E01C"/>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lastRenderedPageBreak/>
        <w:t>Lens #29: The Lens of Chance</w:t>
      </w:r>
    </w:p>
    <w:p w:rsidR="00466EAE" w:rsidRPr="00FE0172" w:rsidRDefault="00BC09D4" w:rsidP="00466EAE">
      <w:sdt>
        <w:sdtPr>
          <w:id w:val="-7014636"/>
          <w:placeholder>
            <w:docPart w:val="EADAD48F89D74F9BB6E435D9FD54F190"/>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#30: The Lens of Fairness</w:t>
      </w:r>
    </w:p>
    <w:p w:rsidR="00466EAE" w:rsidRPr="00FE0172" w:rsidRDefault="00BC09D4" w:rsidP="00466EAE">
      <w:sdt>
        <w:sdtPr>
          <w:id w:val="-7014635"/>
          <w:placeholder>
            <w:docPart w:val="E41944C2DF47458EB97C13870F0E8225"/>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#31: The Lens of Challenge</w:t>
      </w:r>
    </w:p>
    <w:p w:rsidR="00466EAE" w:rsidRPr="00FE0172" w:rsidRDefault="00BC09D4" w:rsidP="00466EAE">
      <w:sdt>
        <w:sdtPr>
          <w:id w:val="-7014634"/>
          <w:placeholder>
            <w:docPart w:val="806C398CB713423580619EAEBF92FEA9"/>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#32</w:t>
      </w:r>
      <w:r w:rsidR="00CF6933" w:rsidRPr="00FE0172">
        <w:rPr>
          <w:rFonts w:ascii="Garamond" w:hAnsi="Garamond"/>
        </w:rPr>
        <w:t>: The Lens of Meaningful Choice</w:t>
      </w:r>
    </w:p>
    <w:p w:rsidR="00466EAE" w:rsidRPr="00FE0172" w:rsidRDefault="00BC09D4" w:rsidP="00466EAE">
      <w:sdt>
        <w:sdtPr>
          <w:id w:val="-7014633"/>
          <w:placeholder>
            <w:docPart w:val="7C56921F2B7A4E5784F04AD8CCDE6D0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w:t>
      </w:r>
      <w:r w:rsidR="00CF6933" w:rsidRPr="00FE0172">
        <w:rPr>
          <w:rFonts w:ascii="Garamond" w:hAnsi="Garamond"/>
        </w:rPr>
        <w:t xml:space="preserve"> #33: The Lens of </w:t>
      </w:r>
      <w:proofErr w:type="spellStart"/>
      <w:r w:rsidR="00CF6933" w:rsidRPr="00FE0172">
        <w:rPr>
          <w:rFonts w:ascii="Garamond" w:hAnsi="Garamond"/>
        </w:rPr>
        <w:t>Triangularity</w:t>
      </w:r>
      <w:proofErr w:type="spellEnd"/>
    </w:p>
    <w:p w:rsidR="00466EAE" w:rsidRPr="00FE0172" w:rsidRDefault="00BC09D4" w:rsidP="00466EAE">
      <w:sdt>
        <w:sdtPr>
          <w:id w:val="-7014632"/>
          <w:placeholder>
            <w:docPart w:val="3BA3CE2895244F40B534F45122E27F1C"/>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#3</w:t>
      </w:r>
      <w:r w:rsidR="00CF6933" w:rsidRPr="00FE0172">
        <w:rPr>
          <w:rFonts w:ascii="Garamond" w:hAnsi="Garamond"/>
        </w:rPr>
        <w:t>4: The Lens of Skill vs. Chance</w:t>
      </w:r>
    </w:p>
    <w:p w:rsidR="00466EAE" w:rsidRPr="00FE0172" w:rsidRDefault="00BC09D4" w:rsidP="00466EAE">
      <w:sdt>
        <w:sdtPr>
          <w:id w:val="-7014631"/>
          <w:placeholder>
            <w:docPart w:val="B5261C0458F64796A95B9F9ACDBA2EDF"/>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w:t>
      </w:r>
      <w:r w:rsidR="00CF6933" w:rsidRPr="00FE0172">
        <w:rPr>
          <w:rFonts w:ascii="Garamond" w:hAnsi="Garamond"/>
        </w:rPr>
        <w:t>#35: The Lens of Head and Hands</w:t>
      </w:r>
    </w:p>
    <w:p w:rsidR="00466EAE" w:rsidRPr="00FE0172" w:rsidRDefault="00BC09D4" w:rsidP="00466EAE">
      <w:sdt>
        <w:sdtPr>
          <w:id w:val="-7014630"/>
          <w:placeholder>
            <w:docPart w:val="9CA410EBCC374874977063B27D7A900D"/>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w:t>
      </w:r>
      <w:r w:rsidR="00CF6933" w:rsidRPr="00FE0172">
        <w:rPr>
          <w:rFonts w:ascii="Garamond" w:hAnsi="Garamond"/>
        </w:rPr>
        <w:t>ns #36: The Lens of Competition</w:t>
      </w:r>
    </w:p>
    <w:p w:rsidR="00466EAE" w:rsidRPr="00FE0172" w:rsidRDefault="00BC09D4" w:rsidP="00466EAE">
      <w:sdt>
        <w:sdtPr>
          <w:id w:val="-7014629"/>
          <w:placeholder>
            <w:docPart w:val="C165273F29ED4E9396C2EB4CC35CFE9D"/>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#3</w:t>
      </w:r>
      <w:r w:rsidR="00CF6933" w:rsidRPr="00FE0172">
        <w:rPr>
          <w:rFonts w:ascii="Garamond" w:hAnsi="Garamond"/>
        </w:rPr>
        <w:t>7: The Lens of Cooperation</w:t>
      </w:r>
    </w:p>
    <w:p w:rsidR="00466EAE" w:rsidRPr="00FE0172" w:rsidRDefault="00BC09D4" w:rsidP="00466EAE">
      <w:sdt>
        <w:sdtPr>
          <w:id w:val="-7014628"/>
          <w:placeholder>
            <w:docPart w:val="9F7DB7AE64264C5E82D408D2883ECCB4"/>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#38: The Lens</w:t>
      </w:r>
      <w:r w:rsidR="00CF6933" w:rsidRPr="00FE0172">
        <w:rPr>
          <w:rFonts w:ascii="Garamond" w:hAnsi="Garamond"/>
        </w:rPr>
        <w:t xml:space="preserve"> of Competition vs. Cooperation</w:t>
      </w:r>
    </w:p>
    <w:p w:rsidR="00466EAE" w:rsidRPr="00FE0172" w:rsidRDefault="00BC09D4" w:rsidP="00466EAE">
      <w:sdt>
        <w:sdtPr>
          <w:id w:val="-7014627"/>
          <w:placeholder>
            <w:docPart w:val="31205349575A422DB7029EC0156CA8F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#39: The Lens of Ti</w:t>
      </w:r>
      <w:r w:rsidR="00CF6933" w:rsidRPr="00FE0172">
        <w:rPr>
          <w:rFonts w:ascii="Garamond" w:hAnsi="Garamond"/>
        </w:rPr>
        <w:t>me</w:t>
      </w:r>
    </w:p>
    <w:p w:rsidR="00466EAE" w:rsidRPr="00FE0172" w:rsidRDefault="00BC09D4" w:rsidP="00466EAE">
      <w:sdt>
        <w:sdtPr>
          <w:id w:val="-7014626"/>
          <w:placeholder>
            <w:docPart w:val="31B7D57E051E4BDCAB89DA2295BC605F"/>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#40: The Lens of Reward</w:t>
      </w:r>
    </w:p>
    <w:p w:rsidR="00466EAE" w:rsidRPr="00FE0172" w:rsidRDefault="00BC09D4" w:rsidP="00466EAE">
      <w:sdt>
        <w:sdtPr>
          <w:id w:val="-7014625"/>
          <w:placeholder>
            <w:docPart w:val="1C8A6CF502E844718392694D80168B4A"/>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#41: The Lens of Punishment</w:t>
      </w:r>
    </w:p>
    <w:p w:rsidR="00466EAE" w:rsidRPr="00FE0172" w:rsidRDefault="00BC09D4" w:rsidP="00466EAE">
      <w:sdt>
        <w:sdtPr>
          <w:id w:val="-7014624"/>
          <w:placeholder>
            <w:docPart w:val="0169DD3B51234B178B4F0792DC1CD85E"/>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#42: The Lens of Simplicity/Complexity</w:t>
      </w:r>
    </w:p>
    <w:p w:rsidR="00466EAE" w:rsidRPr="00FE0172" w:rsidRDefault="00BC09D4" w:rsidP="00466EAE">
      <w:sdt>
        <w:sdtPr>
          <w:id w:val="-7014623"/>
          <w:placeholder>
            <w:docPart w:val="3AC2E3F0DB6F433ABE614254D6221E77"/>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#43: The Lens of Elegance</w:t>
      </w:r>
    </w:p>
    <w:p w:rsidR="00466EAE" w:rsidRPr="00FE0172" w:rsidRDefault="00BC09D4" w:rsidP="00466EAE">
      <w:sdt>
        <w:sdtPr>
          <w:id w:val="-7014622"/>
          <w:placeholder>
            <w:docPart w:val="C4D8D5A5D3524128A433CB2A5B5FCDA5"/>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#44: The Lens of Character</w:t>
      </w:r>
    </w:p>
    <w:p w:rsidR="00466EAE" w:rsidRPr="00FE0172" w:rsidRDefault="00BC09D4" w:rsidP="00466EAE">
      <w:sdt>
        <w:sdtPr>
          <w:id w:val="-7014621"/>
          <w:placeholder>
            <w:docPart w:val="3AE293C0A0BD4951B356E30B6F9ECB98"/>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w:t>
      </w:r>
      <w:r w:rsidR="00CF6933" w:rsidRPr="00FE0172">
        <w:rPr>
          <w:rFonts w:ascii="Garamond" w:hAnsi="Garamond"/>
        </w:rPr>
        <w:t>ns #45: The Lens of Imagination</w:t>
      </w:r>
    </w:p>
    <w:p w:rsidR="00466EAE" w:rsidRPr="00FE0172" w:rsidRDefault="00BC09D4" w:rsidP="00466EAE">
      <w:sdt>
        <w:sdtPr>
          <w:id w:val="-7014620"/>
          <w:placeholder>
            <w:docPart w:val="C1315F8B1F544183803A403AAED2046E"/>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lastRenderedPageBreak/>
        <w:t>Lens #46: The Lens of Econom</w:t>
      </w:r>
      <w:r w:rsidR="00CF6933" w:rsidRPr="00FE0172">
        <w:rPr>
          <w:rFonts w:ascii="Garamond" w:hAnsi="Garamond"/>
        </w:rPr>
        <w:t>y</w:t>
      </w:r>
    </w:p>
    <w:p w:rsidR="00466EAE" w:rsidRPr="00FE0172" w:rsidRDefault="00BC09D4" w:rsidP="00466EAE">
      <w:sdt>
        <w:sdtPr>
          <w:id w:val="-7014619"/>
          <w:placeholder>
            <w:docPart w:val="C04E692734104E6CB5F7BDAB38FA3EB6"/>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#47: The Lens of Balance</w:t>
      </w:r>
    </w:p>
    <w:p w:rsidR="00466EAE" w:rsidRPr="00FE0172" w:rsidRDefault="00BC09D4" w:rsidP="00466EAE">
      <w:sdt>
        <w:sdtPr>
          <w:id w:val="-7014618"/>
          <w:placeholder>
            <w:docPart w:val="10B2565043A242BABFE22F2A083E3087"/>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w:t>
      </w:r>
      <w:r w:rsidR="00CF6933" w:rsidRPr="00FE0172">
        <w:rPr>
          <w:rFonts w:ascii="Garamond" w:hAnsi="Garamond"/>
        </w:rPr>
        <w:t xml:space="preserve"> #48: The Lens of Accessibility</w:t>
      </w:r>
    </w:p>
    <w:p w:rsidR="00466EAE" w:rsidRPr="00FE0172" w:rsidRDefault="00BC09D4" w:rsidP="00466EAE">
      <w:sdt>
        <w:sdtPr>
          <w:id w:val="-7014617"/>
          <w:placeholder>
            <w:docPart w:val="205364EC1E3846FD8BC410F5293D3B8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#4</w:t>
      </w:r>
      <w:r w:rsidR="00CF6933" w:rsidRPr="00FE0172">
        <w:rPr>
          <w:rFonts w:ascii="Garamond" w:hAnsi="Garamond"/>
        </w:rPr>
        <w:t>9: The Lens of Visible Progress</w:t>
      </w:r>
    </w:p>
    <w:p w:rsidR="00466EAE" w:rsidRPr="00FE0172" w:rsidRDefault="00BC09D4" w:rsidP="00466EAE">
      <w:sdt>
        <w:sdtPr>
          <w:id w:val="-7014616"/>
          <w:placeholder>
            <w:docPart w:val="D33E82C3B85D4325BF33B5AC18A4DB82"/>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w:t>
      </w:r>
      <w:r w:rsidR="00CF6933" w:rsidRPr="00FE0172">
        <w:rPr>
          <w:rFonts w:ascii="Garamond" w:hAnsi="Garamond"/>
        </w:rPr>
        <w:t>ns #50: The Lens of Parallelism</w:t>
      </w:r>
    </w:p>
    <w:p w:rsidR="00466EAE" w:rsidRPr="00FE0172" w:rsidRDefault="00BC09D4" w:rsidP="00466EAE">
      <w:sdt>
        <w:sdtPr>
          <w:id w:val="-7014615"/>
          <w:placeholder>
            <w:docPart w:val="F9AE1841A08A40F2A42DB36F12B227E1"/>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w:t>
      </w:r>
      <w:r w:rsidR="00CF6933" w:rsidRPr="00FE0172">
        <w:rPr>
          <w:rFonts w:ascii="Garamond" w:hAnsi="Garamond"/>
        </w:rPr>
        <w:t>ns #51: The Lens of the Pyramid</w:t>
      </w:r>
    </w:p>
    <w:p w:rsidR="00466EAE" w:rsidRPr="00FE0172" w:rsidRDefault="00BC09D4" w:rsidP="00466EAE">
      <w:sdt>
        <w:sdtPr>
          <w:id w:val="-7014614"/>
          <w:placeholder>
            <w:docPart w:val="42638437AFA64D3D8AA5BB135C2CF39B"/>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#52: The Lens of the Puzzl</w:t>
      </w:r>
      <w:r w:rsidR="00CF6933" w:rsidRPr="00FE0172">
        <w:rPr>
          <w:rFonts w:ascii="Garamond" w:hAnsi="Garamond"/>
        </w:rPr>
        <w:t>e</w:t>
      </w:r>
    </w:p>
    <w:p w:rsidR="00466EAE" w:rsidRPr="00FE0172" w:rsidRDefault="00BC09D4" w:rsidP="00466EAE">
      <w:sdt>
        <w:sdtPr>
          <w:id w:val="-7014613"/>
          <w:placeholder>
            <w:docPart w:val="27A41D63BCE64CA686CEB2415E30B3F6"/>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#53: The Lens of Control</w:t>
      </w:r>
    </w:p>
    <w:p w:rsidR="00466EAE" w:rsidRPr="00FE0172" w:rsidRDefault="00BC09D4" w:rsidP="00466EAE">
      <w:sdt>
        <w:sdtPr>
          <w:id w:val="-7014612"/>
          <w:placeholder>
            <w:docPart w:val="B37EBA807BA7480E92FF4FE4C1F55BB7"/>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#54:</w:t>
      </w:r>
      <w:r w:rsidR="00CF6933" w:rsidRPr="00FE0172">
        <w:rPr>
          <w:rFonts w:ascii="Garamond" w:hAnsi="Garamond"/>
        </w:rPr>
        <w:t xml:space="preserve"> The Lens of Physical Interface</w:t>
      </w:r>
    </w:p>
    <w:p w:rsidR="00466EAE" w:rsidRPr="00FE0172" w:rsidRDefault="00BC09D4" w:rsidP="00466EAE">
      <w:sdt>
        <w:sdtPr>
          <w:id w:val="-7014611"/>
          <w:placeholder>
            <w:docPart w:val="598A58455F8C449B933F48787FF2271F"/>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#55</w:t>
      </w:r>
      <w:r w:rsidR="00CF6933" w:rsidRPr="00FE0172">
        <w:rPr>
          <w:rFonts w:ascii="Garamond" w:hAnsi="Garamond"/>
        </w:rPr>
        <w:t>: The Lens of Virtual Interface</w:t>
      </w:r>
    </w:p>
    <w:p w:rsidR="00466EAE" w:rsidRPr="00FE0172" w:rsidRDefault="00BC09D4" w:rsidP="00466EAE">
      <w:sdt>
        <w:sdtPr>
          <w:id w:val="-7014610"/>
          <w:placeholder>
            <w:docPart w:val="F41E24886C5F431690FAECB5336A795C"/>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#56: The Lens of Transparency</w:t>
      </w:r>
    </w:p>
    <w:p w:rsidR="00466EAE" w:rsidRPr="00FE0172" w:rsidRDefault="00BC09D4" w:rsidP="00466EAE">
      <w:sdt>
        <w:sdtPr>
          <w:id w:val="-7014609"/>
          <w:placeholder>
            <w:docPart w:val="49E15A502B754051BE31F1DE8BCEC7A4"/>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#57: The Lens of Feedback</w:t>
      </w:r>
    </w:p>
    <w:p w:rsidR="00466EAE" w:rsidRPr="00FE0172" w:rsidRDefault="00BC09D4" w:rsidP="00466EAE">
      <w:sdt>
        <w:sdtPr>
          <w:id w:val="-7014608"/>
          <w:placeholder>
            <w:docPart w:val="41DCE77D99A8439F99C8241037A9B4F3"/>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#58: The Lens of Juiciness</w:t>
      </w:r>
    </w:p>
    <w:p w:rsidR="00466EAE" w:rsidRPr="00FE0172" w:rsidRDefault="00BC09D4" w:rsidP="00466EAE">
      <w:sdt>
        <w:sdtPr>
          <w:id w:val="-7014607"/>
          <w:placeholder>
            <w:docPart w:val="B277EC687DEB46B792628AA3C9834611"/>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#59: The Lens of Channels and Dimensi</w:t>
      </w:r>
      <w:r w:rsidR="00CF6933" w:rsidRPr="00FE0172">
        <w:rPr>
          <w:rFonts w:ascii="Garamond" w:hAnsi="Garamond"/>
        </w:rPr>
        <w:t>ons</w:t>
      </w:r>
    </w:p>
    <w:p w:rsidR="00466EAE" w:rsidRPr="00FE0172" w:rsidRDefault="00BC09D4" w:rsidP="00466EAE">
      <w:sdt>
        <w:sdtPr>
          <w:id w:val="-7014606"/>
          <w:placeholder>
            <w:docPart w:val="FECD27D66A374BBBAEA378599295A745"/>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#60: The Lens of Modes</w:t>
      </w:r>
    </w:p>
    <w:p w:rsidR="00466EAE" w:rsidRPr="00FE0172" w:rsidRDefault="00BC09D4" w:rsidP="00466EAE">
      <w:sdt>
        <w:sdtPr>
          <w:id w:val="-7014605"/>
          <w:placeholder>
            <w:docPart w:val="D9289D519C9145148DB8E658CA907C61"/>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#61:</w:t>
      </w:r>
      <w:r w:rsidR="00CF6933" w:rsidRPr="00FE0172">
        <w:rPr>
          <w:rFonts w:ascii="Garamond" w:hAnsi="Garamond"/>
        </w:rPr>
        <w:t xml:space="preserve"> The Lens of the Interest Curve</w:t>
      </w:r>
    </w:p>
    <w:p w:rsidR="00466EAE" w:rsidRPr="00FE0172" w:rsidRDefault="00BC09D4" w:rsidP="00466EAE">
      <w:sdt>
        <w:sdtPr>
          <w:id w:val="-7014604"/>
          <w:placeholder>
            <w:docPart w:val="A49EFFFCB0554C85A2BA59655CEE8F19"/>
          </w:placeholder>
          <w:temporary/>
          <w:showingPlcHdr/>
        </w:sdtPr>
        <w:sdtEndPr/>
        <w:sdtContent>
          <w:r w:rsidR="00466EAE" w:rsidRPr="00FE0172">
            <w:t>[Type text]</w:t>
          </w:r>
        </w:sdtContent>
      </w:sdt>
    </w:p>
    <w:p w:rsidR="003A7BF1" w:rsidRPr="00FE0172" w:rsidRDefault="00CB27E4" w:rsidP="00CF6933">
      <w:pPr>
        <w:pStyle w:val="Heading3"/>
        <w:rPr>
          <w:rFonts w:ascii="Garamond" w:hAnsi="Garamond"/>
        </w:rPr>
      </w:pPr>
      <w:r w:rsidRPr="00FE0172">
        <w:rPr>
          <w:rFonts w:ascii="Garamond" w:hAnsi="Garamond"/>
        </w:rPr>
        <w:t>Lens #62: The Lens of Inherent Interest</w:t>
      </w:r>
    </w:p>
    <w:p w:rsidR="00466EAE" w:rsidRPr="00FE0172" w:rsidRDefault="00BC09D4" w:rsidP="00466EAE">
      <w:sdt>
        <w:sdtPr>
          <w:id w:val="-7014603"/>
          <w:placeholder>
            <w:docPart w:val="42F0299CE6444688938B111460B3AF39"/>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lastRenderedPageBreak/>
        <w:t>Lens #63: The Lens of Beauty</w:t>
      </w:r>
    </w:p>
    <w:p w:rsidR="00466EAE" w:rsidRPr="00FE0172" w:rsidRDefault="00BC09D4" w:rsidP="00466EAE">
      <w:sdt>
        <w:sdtPr>
          <w:id w:val="-7014602"/>
          <w:placeholder>
            <w:docPart w:val="E738D35D14AD48B0B12010466FEA6502"/>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#64: The Lens of Projection</w:t>
      </w:r>
    </w:p>
    <w:p w:rsidR="00466EAE" w:rsidRPr="00FE0172" w:rsidRDefault="00BC09D4" w:rsidP="00466EAE">
      <w:sdt>
        <w:sdtPr>
          <w:id w:val="-7014601"/>
          <w:placeholder>
            <w:docPart w:val="0522C28995B84C0E83296061DC7AACE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#65: The Lens of the Story </w:t>
      </w:r>
      <w:r w:rsidR="00CF6933" w:rsidRPr="00FE0172">
        <w:rPr>
          <w:rFonts w:ascii="Garamond" w:hAnsi="Garamond"/>
        </w:rPr>
        <w:t>Machine</w:t>
      </w:r>
    </w:p>
    <w:p w:rsidR="00466EAE" w:rsidRPr="00FE0172" w:rsidRDefault="00BC09D4" w:rsidP="00466EAE">
      <w:sdt>
        <w:sdtPr>
          <w:id w:val="-7014600"/>
          <w:placeholder>
            <w:docPart w:val="F9F060C40F414F90B4D795A78193581C"/>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w:t>
      </w:r>
      <w:r w:rsidR="00CF6933" w:rsidRPr="00FE0172">
        <w:rPr>
          <w:rFonts w:ascii="Garamond" w:hAnsi="Garamond"/>
        </w:rPr>
        <w:t>s #66: The Lens of the Obstacle</w:t>
      </w:r>
    </w:p>
    <w:p w:rsidR="00466EAE" w:rsidRPr="00FE0172" w:rsidRDefault="00BC09D4" w:rsidP="00466EAE">
      <w:sdt>
        <w:sdtPr>
          <w:id w:val="-7014599"/>
          <w:placeholder>
            <w:docPart w:val="54BB8133EEFD48E787AC809D7CB7E9A4"/>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#67: The Lens </w:t>
      </w:r>
      <w:r w:rsidR="00CF6933" w:rsidRPr="00FE0172">
        <w:rPr>
          <w:rFonts w:ascii="Garamond" w:hAnsi="Garamond"/>
        </w:rPr>
        <w:t>of Simplicity and Transcendence</w:t>
      </w:r>
    </w:p>
    <w:p w:rsidR="00466EAE" w:rsidRPr="00FE0172" w:rsidRDefault="00BC09D4" w:rsidP="00466EAE">
      <w:sdt>
        <w:sdtPr>
          <w:id w:val="-7014598"/>
          <w:placeholder>
            <w:docPart w:val="56C8B6AA26F040CCA4E73B2E32392037"/>
          </w:placeholder>
          <w:temporary/>
          <w:showingPlcHdr/>
        </w:sdtPr>
        <w:sdtEndPr/>
        <w:sdtContent>
          <w:r w:rsidR="00466EAE" w:rsidRPr="00FE0172">
            <w:t>[Type text]</w:t>
          </w:r>
        </w:sdtContent>
      </w:sdt>
    </w:p>
    <w:p w:rsidR="00052C80" w:rsidRPr="00FE0172" w:rsidRDefault="00CB27E4" w:rsidP="00CF6933">
      <w:pPr>
        <w:pStyle w:val="Heading3"/>
        <w:rPr>
          <w:rFonts w:ascii="Garamond" w:hAnsi="Garamond"/>
        </w:rPr>
      </w:pPr>
      <w:r w:rsidRPr="00FE0172">
        <w:rPr>
          <w:rFonts w:ascii="Garamond" w:hAnsi="Garamond"/>
        </w:rPr>
        <w:t>Lens #68: The Lens of the Hero’s Journey</w:t>
      </w:r>
    </w:p>
    <w:p w:rsidR="00466EAE" w:rsidRPr="00FE0172" w:rsidRDefault="00BC09D4" w:rsidP="00466EAE">
      <w:sdt>
        <w:sdtPr>
          <w:id w:val="-7014597"/>
          <w:placeholder>
            <w:docPart w:val="261F4780F09849C4B5ADC1FB91E4C5AA"/>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#69: The Lens of the Weirdest Th</w:t>
      </w:r>
      <w:r w:rsidR="00CF6933" w:rsidRPr="00FE0172">
        <w:rPr>
          <w:rFonts w:ascii="Garamond" w:hAnsi="Garamond"/>
        </w:rPr>
        <w:t>ing</w:t>
      </w:r>
    </w:p>
    <w:p w:rsidR="00466EAE" w:rsidRPr="00FE0172" w:rsidRDefault="00BC09D4" w:rsidP="00466EAE">
      <w:sdt>
        <w:sdtPr>
          <w:id w:val="-7014596"/>
          <w:placeholder>
            <w:docPart w:val="8EC99F9A2B4842EDB17AB4534A7B1F26"/>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#70: The Lens of Story</w:t>
      </w:r>
    </w:p>
    <w:p w:rsidR="00466EAE" w:rsidRPr="00FE0172" w:rsidRDefault="00BC09D4" w:rsidP="00466EAE">
      <w:sdt>
        <w:sdtPr>
          <w:id w:val="-7014595"/>
          <w:placeholder>
            <w:docPart w:val="BEC97736C748491A95C4971EB5849FCC"/>
          </w:placeholder>
          <w:temporary/>
          <w:showingPlcHdr/>
        </w:sdtPr>
        <w:sdtEndPr/>
        <w:sdtContent>
          <w:r w:rsidR="00466EAE" w:rsidRPr="00FE0172">
            <w:t>[Type text]</w:t>
          </w:r>
        </w:sdtContent>
      </w:sdt>
    </w:p>
    <w:p w:rsidR="00AA415A" w:rsidRPr="00FE0172" w:rsidRDefault="00CB27E4" w:rsidP="00CF6933">
      <w:pPr>
        <w:pStyle w:val="Heading3"/>
        <w:rPr>
          <w:rFonts w:ascii="Garamond" w:hAnsi="Garamond"/>
        </w:rPr>
      </w:pPr>
      <w:r w:rsidRPr="00FE0172">
        <w:rPr>
          <w:rFonts w:ascii="Garamond" w:hAnsi="Garamond"/>
        </w:rPr>
        <w:t>Lens #71: The Lens of Freedom</w:t>
      </w:r>
    </w:p>
    <w:p w:rsidR="00466EAE" w:rsidRPr="00FE0172" w:rsidRDefault="00BC09D4" w:rsidP="00466EAE">
      <w:sdt>
        <w:sdtPr>
          <w:id w:val="-7014594"/>
          <w:placeholder>
            <w:docPart w:val="01CB75780FE0490280B4468E53B5ABF2"/>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#7</w:t>
      </w:r>
      <w:r w:rsidR="00CF6933" w:rsidRPr="00FE0172">
        <w:rPr>
          <w:rFonts w:ascii="Garamond" w:hAnsi="Garamond"/>
        </w:rPr>
        <w:t>2: The Lens of Indirect Control</w:t>
      </w:r>
    </w:p>
    <w:p w:rsidR="00466EAE" w:rsidRPr="00FE0172" w:rsidRDefault="00BC09D4" w:rsidP="00466EAE">
      <w:sdt>
        <w:sdtPr>
          <w:id w:val="-7014593"/>
          <w:placeholder>
            <w:docPart w:val="43F63741CCF1406091992AC21F4EAB94"/>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#73: The Lens of Collusion</w:t>
      </w:r>
    </w:p>
    <w:p w:rsidR="00466EAE" w:rsidRPr="00FE0172" w:rsidRDefault="00BC09D4" w:rsidP="00466EAE">
      <w:sdt>
        <w:sdtPr>
          <w:id w:val="-7014592"/>
          <w:placeholder>
            <w:docPart w:val="E091150359BD41A8B3FBB593E68FB102"/>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#74: The Lens of the World</w:t>
      </w:r>
    </w:p>
    <w:p w:rsidR="00466EAE" w:rsidRPr="00FE0172" w:rsidRDefault="00BC09D4" w:rsidP="00466EAE">
      <w:sdt>
        <w:sdtPr>
          <w:id w:val="-7014591"/>
          <w:placeholder>
            <w:docPart w:val="2240C2A5BA7346DCA416A22919A178FC"/>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#75: The Lens of the Avatar</w:t>
      </w:r>
    </w:p>
    <w:p w:rsidR="00466EAE" w:rsidRPr="00FE0172" w:rsidRDefault="00BC09D4" w:rsidP="00466EAE">
      <w:sdt>
        <w:sdtPr>
          <w:id w:val="-7014590"/>
          <w:placeholder>
            <w:docPart w:val="469CBF8004D241338DA9DC9519B76179"/>
          </w:placeholder>
          <w:temporary/>
          <w:showingPlcHdr/>
        </w:sdtPr>
        <w:sdtEndPr/>
        <w:sdtContent>
          <w:r w:rsidR="00466EAE" w:rsidRPr="00FE0172">
            <w:t>[Type text]</w:t>
          </w:r>
        </w:sdtContent>
      </w:sdt>
    </w:p>
    <w:p w:rsidR="003978CD" w:rsidRPr="00FE0172" w:rsidRDefault="00CB27E4" w:rsidP="00CF6933">
      <w:pPr>
        <w:pStyle w:val="Heading3"/>
        <w:rPr>
          <w:rFonts w:ascii="Garamond" w:hAnsi="Garamond"/>
        </w:rPr>
      </w:pPr>
      <w:r w:rsidRPr="00FE0172">
        <w:rPr>
          <w:rFonts w:ascii="Garamond" w:hAnsi="Garamond"/>
        </w:rPr>
        <w:t>Lens #76: The Lens of Character Function</w:t>
      </w:r>
    </w:p>
    <w:p w:rsidR="00466EAE" w:rsidRPr="00FE0172" w:rsidRDefault="00BC09D4" w:rsidP="00466EAE">
      <w:sdt>
        <w:sdtPr>
          <w:id w:val="-7014589"/>
          <w:placeholder>
            <w:docPart w:val="6738DAD04E87419C9A7BF45486B4AB8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#7</w:t>
      </w:r>
      <w:r w:rsidR="00CF6933" w:rsidRPr="00FE0172">
        <w:rPr>
          <w:rFonts w:ascii="Garamond" w:hAnsi="Garamond"/>
        </w:rPr>
        <w:t>7: The Lens of Character Traits</w:t>
      </w:r>
    </w:p>
    <w:p w:rsidR="00466EAE" w:rsidRPr="00FE0172" w:rsidRDefault="00BC09D4" w:rsidP="00466EAE">
      <w:sdt>
        <w:sdtPr>
          <w:id w:val="-7014588"/>
          <w:placeholder>
            <w:docPart w:val="7012F59143A24A3DAC250487F0B4F3B1"/>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#78: The Lens </w:t>
      </w:r>
      <w:r w:rsidR="00CF6933" w:rsidRPr="00FE0172">
        <w:rPr>
          <w:rFonts w:ascii="Garamond" w:hAnsi="Garamond"/>
        </w:rPr>
        <w:t xml:space="preserve">of the Interpersonal </w:t>
      </w:r>
      <w:proofErr w:type="spellStart"/>
      <w:r w:rsidR="00CF6933" w:rsidRPr="00FE0172">
        <w:rPr>
          <w:rFonts w:ascii="Garamond" w:hAnsi="Garamond"/>
        </w:rPr>
        <w:t>Circumplex</w:t>
      </w:r>
      <w:proofErr w:type="spellEnd"/>
    </w:p>
    <w:p w:rsidR="00466EAE" w:rsidRPr="00FE0172" w:rsidRDefault="00BC09D4" w:rsidP="00466EAE">
      <w:sdt>
        <w:sdtPr>
          <w:id w:val="-7014587"/>
          <w:placeholder>
            <w:docPart w:val="6F32D6FF5CAA41C1A2C9A280D8A520A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#79: The Lens of the Character W</w:t>
      </w:r>
      <w:r w:rsidR="00CF6933" w:rsidRPr="00FE0172">
        <w:rPr>
          <w:rFonts w:ascii="Garamond" w:hAnsi="Garamond"/>
        </w:rPr>
        <w:t>eb</w:t>
      </w:r>
    </w:p>
    <w:p w:rsidR="00466EAE" w:rsidRPr="00FE0172" w:rsidRDefault="00BC09D4" w:rsidP="00466EAE">
      <w:sdt>
        <w:sdtPr>
          <w:id w:val="-7014586"/>
          <w:placeholder>
            <w:docPart w:val="83CE0015828F45FDA957336FD3026A9C"/>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lastRenderedPageBreak/>
        <w:t>Lens #80: The Lens of Status</w:t>
      </w:r>
    </w:p>
    <w:p w:rsidR="00466EAE" w:rsidRPr="00FE0172" w:rsidRDefault="00BC09D4" w:rsidP="00466EAE">
      <w:sdt>
        <w:sdtPr>
          <w:id w:val="-7014585"/>
          <w:placeholder>
            <w:docPart w:val="5874A321D17A4BA399E1CFD6AB86B2E8"/>
          </w:placeholder>
          <w:temporary/>
          <w:showingPlcHdr/>
        </w:sdtPr>
        <w:sdtEndPr/>
        <w:sdtContent>
          <w:r w:rsidR="00466EAE" w:rsidRPr="00FE0172">
            <w:t>[Type text]</w:t>
          </w:r>
        </w:sdtContent>
      </w:sdt>
    </w:p>
    <w:p w:rsidR="003A7BF1" w:rsidRPr="00FE0172" w:rsidRDefault="00CB27E4" w:rsidP="00CF6933">
      <w:pPr>
        <w:pStyle w:val="Heading3"/>
        <w:rPr>
          <w:rFonts w:ascii="Garamond" w:hAnsi="Garamond"/>
        </w:rPr>
      </w:pPr>
      <w:r w:rsidRPr="00FE0172">
        <w:rPr>
          <w:rFonts w:ascii="Garamond" w:hAnsi="Garamond"/>
        </w:rPr>
        <w:t>Lens #81: The Lens of Character Transformation</w:t>
      </w:r>
    </w:p>
    <w:p w:rsidR="00466EAE" w:rsidRPr="00FE0172" w:rsidRDefault="00BC09D4" w:rsidP="00466EAE">
      <w:sdt>
        <w:sdtPr>
          <w:id w:val="-7014584"/>
          <w:placeholder>
            <w:docPart w:val="502AC54685E747E9A944897B9E8125AD"/>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#82: </w:t>
      </w:r>
      <w:r w:rsidR="00CF6933" w:rsidRPr="00FE0172">
        <w:rPr>
          <w:rFonts w:ascii="Garamond" w:hAnsi="Garamond"/>
        </w:rPr>
        <w:t>The Lens of Inner Contradiction</w:t>
      </w:r>
    </w:p>
    <w:p w:rsidR="00466EAE" w:rsidRPr="00FE0172" w:rsidRDefault="00BC09D4" w:rsidP="00466EAE">
      <w:sdt>
        <w:sdtPr>
          <w:id w:val="-7014583"/>
          <w:placeholder>
            <w:docPart w:val="3A282BE252E14674A147107FFD4A288F"/>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#83: T</w:t>
      </w:r>
      <w:r w:rsidR="00CF6933" w:rsidRPr="00FE0172">
        <w:rPr>
          <w:rFonts w:ascii="Garamond" w:hAnsi="Garamond"/>
        </w:rPr>
        <w:t>he Lens of The Nameless Quality</w:t>
      </w:r>
    </w:p>
    <w:p w:rsidR="00466EAE" w:rsidRPr="00FE0172" w:rsidRDefault="00BC09D4" w:rsidP="00466EAE">
      <w:sdt>
        <w:sdtPr>
          <w:id w:val="-7014582"/>
          <w:placeholder>
            <w:docPart w:val="43C5A4FD688C48A3B41B99293558E84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#84: The Lens of Friendship</w:t>
      </w:r>
    </w:p>
    <w:p w:rsidR="00466EAE" w:rsidRPr="00FE0172" w:rsidRDefault="00BC09D4" w:rsidP="00466EAE">
      <w:sdt>
        <w:sdtPr>
          <w:id w:val="-7014581"/>
          <w:placeholder>
            <w:docPart w:val="EC0D34038E3344CA80D970C251B1DC32"/>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#85: The Lens of Expression</w:t>
      </w:r>
    </w:p>
    <w:p w:rsidR="00466EAE" w:rsidRPr="00FE0172" w:rsidRDefault="00BC09D4" w:rsidP="00466EAE">
      <w:sdt>
        <w:sdtPr>
          <w:id w:val="-7014580"/>
          <w:placeholder>
            <w:docPart w:val="EB8B2B2D7B3342A5B86270EB7F1F24E6"/>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#86: The Lens of Community</w:t>
      </w:r>
    </w:p>
    <w:p w:rsidR="00466EAE" w:rsidRPr="00FE0172" w:rsidRDefault="00BC09D4" w:rsidP="00466EAE">
      <w:sdt>
        <w:sdtPr>
          <w:id w:val="-7014579"/>
          <w:placeholder>
            <w:docPart w:val="8138CF62D7C64C7FBBB5BC90F4DE12BA"/>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 xml:space="preserve">Lens #87: The Lens of </w:t>
      </w:r>
      <w:proofErr w:type="spellStart"/>
      <w:r w:rsidRPr="00FE0172">
        <w:rPr>
          <w:rFonts w:ascii="Garamond" w:hAnsi="Garamond"/>
        </w:rPr>
        <w:t>Griefing</w:t>
      </w:r>
      <w:proofErr w:type="spellEnd"/>
    </w:p>
    <w:p w:rsidR="00466EAE" w:rsidRPr="00FE0172" w:rsidRDefault="00BC09D4" w:rsidP="00466EAE">
      <w:sdt>
        <w:sdtPr>
          <w:id w:val="-7014578"/>
          <w:placeholder>
            <w:docPart w:val="976BFE13A00D4351B0551612B0D8E22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#88: The Lens of Love</w:t>
      </w:r>
    </w:p>
    <w:p w:rsidR="00466EAE" w:rsidRPr="00FE0172" w:rsidRDefault="00BC09D4" w:rsidP="00466EAE">
      <w:sdt>
        <w:sdtPr>
          <w:id w:val="-7014577"/>
          <w:placeholder>
            <w:docPart w:val="8611688BE24E4D268353C156509FC56E"/>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#89: The Lens of the Team</w:t>
      </w:r>
    </w:p>
    <w:p w:rsidR="00466EAE" w:rsidRPr="00FE0172" w:rsidRDefault="00BC09D4" w:rsidP="00466EAE">
      <w:sdt>
        <w:sdtPr>
          <w:id w:val="-7014576"/>
          <w:placeholder>
            <w:docPart w:val="15F89FF17F34459B861C1B922E237400"/>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w:t>
      </w:r>
      <w:r w:rsidR="00CF6933" w:rsidRPr="00FE0172">
        <w:rPr>
          <w:rFonts w:ascii="Garamond" w:hAnsi="Garamond"/>
        </w:rPr>
        <w:t xml:space="preserve"> #90: The Lens of Documentation</w:t>
      </w:r>
    </w:p>
    <w:p w:rsidR="00466EAE" w:rsidRPr="00FE0172" w:rsidRDefault="00BC09D4" w:rsidP="00466EAE">
      <w:sdt>
        <w:sdtPr>
          <w:id w:val="-7014575"/>
          <w:placeholder>
            <w:docPart w:val="8D3307BE1B6D4ABEA9058064F6495EA9"/>
          </w:placeholder>
          <w:temporary/>
          <w:showingPlcHdr/>
        </w:sdtPr>
        <w:sdtEndPr/>
        <w:sdtContent>
          <w:r w:rsidR="00466EAE" w:rsidRPr="00FE0172">
            <w:t>[Type text]</w:t>
          </w:r>
        </w:sdtContent>
      </w:sdt>
    </w:p>
    <w:p w:rsidR="00C63D8E" w:rsidRPr="00FE0172" w:rsidRDefault="00CB27E4" w:rsidP="00CF6933">
      <w:pPr>
        <w:pStyle w:val="Heading3"/>
        <w:rPr>
          <w:rFonts w:ascii="Garamond" w:hAnsi="Garamond"/>
        </w:rPr>
      </w:pPr>
      <w:r w:rsidRPr="00FE0172">
        <w:rPr>
          <w:rFonts w:ascii="Garamond" w:hAnsi="Garamond"/>
        </w:rPr>
        <w:t>Lens #91: The Lens of Playtesting</w:t>
      </w:r>
    </w:p>
    <w:p w:rsidR="00466EAE" w:rsidRPr="00FE0172" w:rsidRDefault="00BC09D4" w:rsidP="00466EAE">
      <w:sdt>
        <w:sdtPr>
          <w:id w:val="-7014574"/>
          <w:placeholder>
            <w:docPart w:val="6B2BADFA10FB445FA401752AD39EC773"/>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w:t>
      </w:r>
      <w:r w:rsidR="00CF6933" w:rsidRPr="00FE0172">
        <w:rPr>
          <w:rFonts w:ascii="Garamond" w:hAnsi="Garamond"/>
        </w:rPr>
        <w:t>ens #92: The Lens of Technology</w:t>
      </w:r>
    </w:p>
    <w:p w:rsidR="00466EAE" w:rsidRPr="00FE0172" w:rsidRDefault="00BC09D4" w:rsidP="00466EAE">
      <w:sdt>
        <w:sdtPr>
          <w:id w:val="-7014573"/>
          <w:placeholder>
            <w:docPart w:val="947D203044314C9D8D1A41A67BCB234F"/>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Lens #9</w:t>
      </w:r>
      <w:r w:rsidR="00CF6933" w:rsidRPr="00FE0172">
        <w:rPr>
          <w:rFonts w:ascii="Garamond" w:hAnsi="Garamond"/>
        </w:rPr>
        <w:t>3: The Lens of the Crystal Ball</w:t>
      </w:r>
    </w:p>
    <w:p w:rsidR="00466EAE" w:rsidRPr="00FE0172" w:rsidRDefault="00BC09D4" w:rsidP="00466EAE">
      <w:sdt>
        <w:sdtPr>
          <w:id w:val="-7014572"/>
          <w:placeholder>
            <w:docPart w:val="EA4A69B32A7A4D05A4F34D30F7846963"/>
          </w:placeholder>
          <w:temporary/>
          <w:showingPlcHdr/>
        </w:sdtPr>
        <w:sdtEndPr/>
        <w:sdtContent>
          <w:r w:rsidR="00466EAE" w:rsidRPr="00FE0172">
            <w:t>[Type text]</w:t>
          </w:r>
        </w:sdtContent>
      </w:sdt>
    </w:p>
    <w:p w:rsidR="00A54B45" w:rsidRPr="00FE0172" w:rsidRDefault="00CB27E4" w:rsidP="00CF6933">
      <w:pPr>
        <w:pStyle w:val="Heading3"/>
        <w:rPr>
          <w:rFonts w:ascii="Garamond" w:hAnsi="Garamond"/>
        </w:rPr>
      </w:pPr>
      <w:r w:rsidRPr="00FE0172">
        <w:rPr>
          <w:rFonts w:ascii="Garamond" w:hAnsi="Garamond"/>
        </w:rPr>
        <w:t>Lens #94: The Lens of the Client</w:t>
      </w:r>
    </w:p>
    <w:p w:rsidR="00466EAE" w:rsidRPr="00FE0172" w:rsidRDefault="00BC09D4" w:rsidP="00466EAE">
      <w:sdt>
        <w:sdtPr>
          <w:id w:val="-7014571"/>
          <w:placeholder>
            <w:docPart w:val="2C468335014745AEA56C1A5118DDAAFF"/>
          </w:placeholder>
          <w:temporary/>
          <w:showingPlcHdr/>
        </w:sdtPr>
        <w:sdtEndPr/>
        <w:sdtContent>
          <w:r w:rsidR="00466EAE" w:rsidRPr="00FE0172">
            <w:t>[Type text]</w:t>
          </w:r>
        </w:sdtContent>
      </w:sdt>
    </w:p>
    <w:p w:rsidR="00C63D8E" w:rsidRPr="00FE0172" w:rsidRDefault="00CB27E4" w:rsidP="00CF6933">
      <w:pPr>
        <w:pStyle w:val="Heading3"/>
        <w:rPr>
          <w:rFonts w:ascii="Garamond" w:hAnsi="Garamond"/>
        </w:rPr>
      </w:pPr>
      <w:r w:rsidRPr="00FE0172">
        <w:rPr>
          <w:rFonts w:ascii="Garamond" w:hAnsi="Garamond"/>
        </w:rPr>
        <w:t>Lens #95: The Lens of the Pitch</w:t>
      </w:r>
    </w:p>
    <w:p w:rsidR="00466EAE" w:rsidRPr="00FE0172" w:rsidRDefault="00BC09D4" w:rsidP="00466EAE">
      <w:sdt>
        <w:sdtPr>
          <w:id w:val="-7014570"/>
          <w:placeholder>
            <w:docPart w:val="3F93AE7D43494ACD8B38FD11EB59CFA5"/>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#96: The Lens of Profit</w:t>
      </w:r>
    </w:p>
    <w:p w:rsidR="00466EAE" w:rsidRPr="00FE0172" w:rsidRDefault="00BC09D4" w:rsidP="00466EAE">
      <w:sdt>
        <w:sdtPr>
          <w:id w:val="-7014569"/>
          <w:placeholder>
            <w:docPart w:val="CA30B7FEA0E94CE78F4631DD14EDA9B1"/>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lastRenderedPageBreak/>
        <w:t>Lens #</w:t>
      </w:r>
      <w:r w:rsidR="00CF6933" w:rsidRPr="00FE0172">
        <w:rPr>
          <w:rFonts w:ascii="Garamond" w:hAnsi="Garamond"/>
        </w:rPr>
        <w:t>97: The Lens of Transformation</w:t>
      </w:r>
    </w:p>
    <w:p w:rsidR="00466EAE" w:rsidRPr="00FE0172" w:rsidRDefault="00BC09D4" w:rsidP="00466EAE">
      <w:sdt>
        <w:sdtPr>
          <w:id w:val="-7014568"/>
          <w:placeholder>
            <w:docPart w:val="1E719987D92A4D3AA5218759C0561A0E"/>
          </w:placeholder>
          <w:temporary/>
          <w:showingPlcHdr/>
        </w:sdtPr>
        <w:sdtEndPr/>
        <w:sdtContent>
          <w:r w:rsidR="00466EAE" w:rsidRPr="00FE0172">
            <w:t>[Type text]</w:t>
          </w:r>
        </w:sdtContent>
      </w:sdt>
    </w:p>
    <w:p w:rsidR="00CF6933" w:rsidRPr="00FE0172" w:rsidRDefault="00CB27E4" w:rsidP="00CF6933">
      <w:pPr>
        <w:pStyle w:val="Heading3"/>
        <w:rPr>
          <w:rFonts w:ascii="Garamond" w:hAnsi="Garamond"/>
        </w:rPr>
      </w:pPr>
      <w:r w:rsidRPr="00FE0172">
        <w:rPr>
          <w:rFonts w:ascii="Garamond" w:hAnsi="Garamond"/>
        </w:rPr>
        <w:t xml:space="preserve">Lens </w:t>
      </w:r>
      <w:r w:rsidR="00CF6933" w:rsidRPr="00FE0172">
        <w:rPr>
          <w:rFonts w:ascii="Garamond" w:hAnsi="Garamond"/>
        </w:rPr>
        <w:t>#98: The Lens of Responsibility</w:t>
      </w:r>
    </w:p>
    <w:p w:rsidR="00466EAE" w:rsidRPr="00FE0172" w:rsidRDefault="00BC09D4" w:rsidP="00466EAE">
      <w:sdt>
        <w:sdtPr>
          <w:id w:val="-7014567"/>
          <w:placeholder>
            <w:docPart w:val="E2A7249D4B8842E6A4585D6323BBA76F"/>
          </w:placeholder>
          <w:temporary/>
          <w:showingPlcHdr/>
        </w:sdtPr>
        <w:sdtEndPr/>
        <w:sdtContent>
          <w:r w:rsidR="00466EAE" w:rsidRPr="00FE0172">
            <w:t>[Type text]</w:t>
          </w:r>
        </w:sdtContent>
      </w:sdt>
    </w:p>
    <w:p w:rsidR="00CF6933" w:rsidRPr="00FE0172" w:rsidRDefault="00CF6933" w:rsidP="00CF6933">
      <w:pPr>
        <w:pStyle w:val="Heading3"/>
        <w:rPr>
          <w:rFonts w:ascii="Garamond" w:hAnsi="Garamond"/>
        </w:rPr>
      </w:pPr>
      <w:r w:rsidRPr="00FE0172">
        <w:rPr>
          <w:rFonts w:ascii="Garamond" w:hAnsi="Garamond"/>
        </w:rPr>
        <w:t>Lens #99: The Lens of the Raven</w:t>
      </w:r>
    </w:p>
    <w:p w:rsidR="00466EAE" w:rsidRPr="00FE0172" w:rsidRDefault="00BC09D4" w:rsidP="00466EAE">
      <w:sdt>
        <w:sdtPr>
          <w:id w:val="-7014566"/>
          <w:placeholder>
            <w:docPart w:val="5861908CD83A4C3DBB1915CC3BA91057"/>
          </w:placeholder>
          <w:temporary/>
          <w:showingPlcHdr/>
        </w:sdtPr>
        <w:sdtEndPr/>
        <w:sdtContent>
          <w:r w:rsidR="00466EAE" w:rsidRPr="00FE0172">
            <w:t>[Type text]</w:t>
          </w:r>
        </w:sdtContent>
      </w:sdt>
    </w:p>
    <w:p w:rsidR="00CB27E4" w:rsidRPr="00FE0172" w:rsidRDefault="00CB27E4" w:rsidP="00CF6933">
      <w:pPr>
        <w:pStyle w:val="Heading3"/>
        <w:rPr>
          <w:rFonts w:ascii="Garamond" w:hAnsi="Garamond"/>
        </w:rPr>
      </w:pPr>
      <w:r w:rsidRPr="00FE0172">
        <w:rPr>
          <w:rFonts w:ascii="Garamond" w:hAnsi="Garamond"/>
        </w:rPr>
        <w:t>Lens #100: The Lens of Your Secret Purpose</w:t>
      </w:r>
    </w:p>
    <w:p w:rsidR="00466EAE" w:rsidRPr="00FE0172" w:rsidRDefault="00BC09D4" w:rsidP="00466EAE">
      <w:sdt>
        <w:sdtPr>
          <w:id w:val="-7014565"/>
          <w:placeholder>
            <w:docPart w:val="BAD3B7F08E514A0D9DF8C4CBB43EA276"/>
          </w:placeholder>
          <w:temporary/>
          <w:showingPlcHdr/>
        </w:sdtPr>
        <w:sdtEndPr/>
        <w:sdtContent>
          <w:r w:rsidR="00466EAE" w:rsidRPr="00FE0172">
            <w:t>[Type text]</w:t>
          </w:r>
        </w:sdtContent>
      </w:sdt>
    </w:p>
    <w:p w:rsidR="00FE0172" w:rsidRPr="00FE0172" w:rsidRDefault="00FE0172" w:rsidP="00FE0172">
      <w:pPr>
        <w:pStyle w:val="Heading2"/>
      </w:pPr>
      <w:r w:rsidRPr="00FE0172">
        <w:t>System for Player Interaction</w:t>
      </w:r>
    </w:p>
    <w:p w:rsidR="00FE0172" w:rsidRPr="00FE0172" w:rsidRDefault="00FE0172" w:rsidP="00FE0172">
      <w:r w:rsidRPr="00FE0172">
        <w:t xml:space="preserve">The player will control the main character using keyboard input. The ‘W’ key will move the character toward the top of the screen, the ‘A’ key will move the character toward the left edge of the screen, the ‘D’ key will move the character toward the right edge of the screen, and the ‘S’ key will move the character toward the bottom of the screen. The ‘E’ key will interact with objects in the playing area. Interaction with most objects in the game world will elicit a response, including: non-player character dialogue, </w:t>
      </w:r>
      <w:proofErr w:type="spellStart"/>
      <w:r w:rsidRPr="00FE0172">
        <w:t>lootable</w:t>
      </w:r>
      <w:proofErr w:type="spellEnd"/>
      <w:r w:rsidRPr="00FE0172">
        <w:t xml:space="preserve"> object inventory, and main character observations.</w:t>
      </w:r>
    </w:p>
    <w:p w:rsidR="00FE0172" w:rsidRPr="00FE0172" w:rsidRDefault="00FE0172" w:rsidP="00FE0172">
      <w:pPr>
        <w:pStyle w:val="Heading2"/>
      </w:pPr>
      <w:r w:rsidRPr="00FE0172">
        <w:t>System for Game World Construction</w:t>
      </w:r>
    </w:p>
    <w:p w:rsidR="00FE0172" w:rsidRDefault="00FE0172" w:rsidP="00FE0172">
      <w:r w:rsidRPr="00FE0172">
        <w:t>The game world will consist of a set of tiles placed randomly to create different zones. Some zones will be pre-constructed as necessary to assist with the player’s progression through the game. Each zone will have a designated Difficulty Rating. This rating will be compared with the strength, or progress level, of the main character in order to indicate Challenge Level of an area to the player. The Challenge Levels will be indicated by color tinting of the zone, with red tinting indicating a significant challenge, and blue tinting indicating an easy area. Non-combat zones, such as towns and merchant areas, and areas of difficulty equal to the player’s ability will have no tinting.</w:t>
      </w:r>
    </w:p>
    <w:p w:rsidR="00AC4B33" w:rsidRDefault="00AC4B33" w:rsidP="00AC4B33">
      <w:pPr>
        <w:pStyle w:val="Heading2"/>
      </w:pPr>
      <w:r>
        <w:t>System of Player Abilities</w:t>
      </w:r>
    </w:p>
    <w:p w:rsidR="00AC4B33" w:rsidRDefault="00AC4B33" w:rsidP="00AC4B33">
      <w:pPr>
        <w:pStyle w:val="Heading4"/>
      </w:pPr>
      <w:r>
        <w:t>Active Ability Examples</w:t>
      </w:r>
    </w:p>
    <w:p w:rsidR="00AC4B33" w:rsidRDefault="00AC4B33" w:rsidP="00AC4B33">
      <w:pPr>
        <w:pStyle w:val="ListParagraph"/>
        <w:numPr>
          <w:ilvl w:val="0"/>
          <w:numId w:val="1"/>
        </w:numPr>
      </w:pPr>
      <w:r>
        <w:t>Stone Hands: allows the player to use hands as a weapon</w:t>
      </w:r>
    </w:p>
    <w:p w:rsidR="00AC4B33" w:rsidRDefault="00AC4B33" w:rsidP="00AC4B33">
      <w:pPr>
        <w:pStyle w:val="ListParagraph"/>
        <w:numPr>
          <w:ilvl w:val="0"/>
          <w:numId w:val="1"/>
        </w:numPr>
      </w:pPr>
      <w:r>
        <w:t>Agility: allows the player to roll/slide</w:t>
      </w:r>
    </w:p>
    <w:p w:rsidR="00AC4B33" w:rsidRDefault="00AC4B33" w:rsidP="00AC4B33">
      <w:pPr>
        <w:pStyle w:val="ListParagraph"/>
        <w:numPr>
          <w:ilvl w:val="0"/>
          <w:numId w:val="1"/>
        </w:numPr>
      </w:pPr>
      <w:proofErr w:type="spellStart"/>
      <w:r>
        <w:t>Firebreath</w:t>
      </w:r>
      <w:proofErr w:type="spellEnd"/>
      <w:r>
        <w:t>: allows the player to breathe fire/spit fireballs</w:t>
      </w:r>
    </w:p>
    <w:p w:rsidR="00AC4B33" w:rsidRDefault="00AC4B33" w:rsidP="00AC4B33">
      <w:pPr>
        <w:pStyle w:val="Heading4"/>
      </w:pPr>
      <w:r>
        <w:t>Passive Ability Examples</w:t>
      </w:r>
    </w:p>
    <w:p w:rsidR="00AC4B33" w:rsidRDefault="00AC4B33" w:rsidP="00AC4B33">
      <w:pPr>
        <w:pStyle w:val="ListParagraph"/>
        <w:numPr>
          <w:ilvl w:val="0"/>
          <w:numId w:val="2"/>
        </w:numPr>
      </w:pPr>
      <w:r>
        <w:t>Stone Hands: allows the player to carry hot things</w:t>
      </w:r>
    </w:p>
    <w:p w:rsidR="00AC4B33" w:rsidRDefault="00AC4B33" w:rsidP="00AC4B33">
      <w:pPr>
        <w:pStyle w:val="ListParagraph"/>
        <w:numPr>
          <w:ilvl w:val="0"/>
          <w:numId w:val="2"/>
        </w:numPr>
      </w:pPr>
      <w:r>
        <w:t>Agility: increases the players chance to dodge attacks/reduces damage taken</w:t>
      </w:r>
    </w:p>
    <w:p w:rsidR="00AC4B33" w:rsidRPr="00AC4B33" w:rsidRDefault="00AC4B33" w:rsidP="00AC4B33">
      <w:pPr>
        <w:pStyle w:val="ListParagraph"/>
        <w:numPr>
          <w:ilvl w:val="0"/>
          <w:numId w:val="2"/>
        </w:numPr>
      </w:pPr>
      <w:r>
        <w:t>Cold Protection: protects the player against cold/ice damage</w:t>
      </w:r>
    </w:p>
    <w:sectPr w:rsidR="00AC4B33" w:rsidRPr="00AC4B33" w:rsidSect="00466EA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D4" w:rsidRDefault="00BC09D4" w:rsidP="00E21A94">
      <w:pPr>
        <w:spacing w:after="0" w:line="240" w:lineRule="auto"/>
      </w:pPr>
      <w:r>
        <w:separator/>
      </w:r>
    </w:p>
  </w:endnote>
  <w:endnote w:type="continuationSeparator" w:id="0">
    <w:p w:rsidR="00BC09D4" w:rsidRDefault="00BC09D4" w:rsidP="00E2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466EAE">
      <w:trPr>
        <w:trHeight w:val="151"/>
      </w:trPr>
      <w:tc>
        <w:tcPr>
          <w:tcW w:w="2250" w:type="pct"/>
          <w:tcBorders>
            <w:bottom w:val="single" w:sz="4" w:space="0" w:color="53548A" w:themeColor="accent1"/>
          </w:tcBorders>
        </w:tcPr>
        <w:p w:rsidR="00466EAE" w:rsidRDefault="00466EAE">
          <w:pPr>
            <w:pStyle w:val="Header"/>
            <w:rPr>
              <w:rFonts w:asciiTheme="majorHAnsi" w:eastAsiaTheme="majorEastAsia" w:hAnsiTheme="majorHAnsi" w:cstheme="majorBidi"/>
              <w:b/>
              <w:bCs/>
            </w:rPr>
          </w:pPr>
        </w:p>
      </w:tc>
      <w:tc>
        <w:tcPr>
          <w:tcW w:w="500" w:type="pct"/>
          <w:vMerge w:val="restart"/>
          <w:noWrap/>
          <w:vAlign w:val="center"/>
        </w:tcPr>
        <w:p w:rsidR="00466EAE" w:rsidRDefault="00466EAE">
          <w:pPr>
            <w:pStyle w:val="NoSpacing"/>
            <w:rPr>
              <w:rFonts w:asciiTheme="majorHAnsi" w:hAnsiTheme="majorHAnsi"/>
            </w:rPr>
          </w:pPr>
          <w:r>
            <w:rPr>
              <w:rFonts w:asciiTheme="majorHAnsi" w:hAnsiTheme="majorHAnsi"/>
              <w:b/>
            </w:rPr>
            <w:t xml:space="preserve">Page </w:t>
          </w:r>
          <w:r w:rsidR="00BC09D4">
            <w:fldChar w:fldCharType="begin"/>
          </w:r>
          <w:r w:rsidR="00BC09D4">
            <w:instrText xml:space="preserve"> PAGE  \* MERGEFORMAT </w:instrText>
          </w:r>
          <w:r w:rsidR="00BC09D4">
            <w:fldChar w:fldCharType="separate"/>
          </w:r>
          <w:r w:rsidR="00B0182A" w:rsidRPr="00B0182A">
            <w:rPr>
              <w:rFonts w:asciiTheme="majorHAnsi" w:hAnsiTheme="majorHAnsi"/>
              <w:b/>
              <w:noProof/>
            </w:rPr>
            <w:t>7</w:t>
          </w:r>
          <w:r w:rsidR="00BC09D4">
            <w:rPr>
              <w:rFonts w:asciiTheme="majorHAnsi" w:hAnsiTheme="majorHAnsi"/>
              <w:b/>
              <w:noProof/>
            </w:rPr>
            <w:fldChar w:fldCharType="end"/>
          </w:r>
        </w:p>
      </w:tc>
      <w:tc>
        <w:tcPr>
          <w:tcW w:w="2250" w:type="pct"/>
          <w:tcBorders>
            <w:bottom w:val="single" w:sz="4" w:space="0" w:color="53548A" w:themeColor="accent1"/>
          </w:tcBorders>
        </w:tcPr>
        <w:p w:rsidR="00466EAE" w:rsidRDefault="00466EAE">
          <w:pPr>
            <w:pStyle w:val="Header"/>
            <w:rPr>
              <w:rFonts w:asciiTheme="majorHAnsi" w:eastAsiaTheme="majorEastAsia" w:hAnsiTheme="majorHAnsi" w:cstheme="majorBidi"/>
              <w:b/>
              <w:bCs/>
            </w:rPr>
          </w:pPr>
        </w:p>
      </w:tc>
    </w:tr>
    <w:tr w:rsidR="00466EAE">
      <w:trPr>
        <w:trHeight w:val="150"/>
      </w:trPr>
      <w:tc>
        <w:tcPr>
          <w:tcW w:w="2250" w:type="pct"/>
          <w:tcBorders>
            <w:top w:val="single" w:sz="4" w:space="0" w:color="53548A" w:themeColor="accent1"/>
          </w:tcBorders>
        </w:tcPr>
        <w:p w:rsidR="00466EAE" w:rsidRDefault="00466EAE">
          <w:pPr>
            <w:pStyle w:val="Header"/>
            <w:rPr>
              <w:rFonts w:asciiTheme="majorHAnsi" w:eastAsiaTheme="majorEastAsia" w:hAnsiTheme="majorHAnsi" w:cstheme="majorBidi"/>
              <w:b/>
              <w:bCs/>
            </w:rPr>
          </w:pPr>
        </w:p>
      </w:tc>
      <w:tc>
        <w:tcPr>
          <w:tcW w:w="500" w:type="pct"/>
          <w:vMerge/>
        </w:tcPr>
        <w:p w:rsidR="00466EAE" w:rsidRDefault="00466EAE">
          <w:pPr>
            <w:pStyle w:val="Header"/>
            <w:jc w:val="center"/>
            <w:rPr>
              <w:rFonts w:asciiTheme="majorHAnsi" w:eastAsiaTheme="majorEastAsia" w:hAnsiTheme="majorHAnsi" w:cstheme="majorBidi"/>
              <w:b/>
              <w:bCs/>
            </w:rPr>
          </w:pPr>
        </w:p>
      </w:tc>
      <w:tc>
        <w:tcPr>
          <w:tcW w:w="2250" w:type="pct"/>
          <w:tcBorders>
            <w:top w:val="single" w:sz="4" w:space="0" w:color="53548A" w:themeColor="accent1"/>
          </w:tcBorders>
        </w:tcPr>
        <w:p w:rsidR="00466EAE" w:rsidRDefault="00466EAE">
          <w:pPr>
            <w:pStyle w:val="Header"/>
            <w:rPr>
              <w:rFonts w:asciiTheme="majorHAnsi" w:eastAsiaTheme="majorEastAsia" w:hAnsiTheme="majorHAnsi" w:cstheme="majorBidi"/>
              <w:b/>
              <w:bCs/>
            </w:rPr>
          </w:pPr>
        </w:p>
      </w:tc>
    </w:tr>
  </w:tbl>
  <w:p w:rsidR="00E21A94" w:rsidRDefault="00E21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D4" w:rsidRDefault="00BC09D4" w:rsidP="00E21A94">
      <w:pPr>
        <w:spacing w:after="0" w:line="240" w:lineRule="auto"/>
      </w:pPr>
      <w:r>
        <w:separator/>
      </w:r>
    </w:p>
  </w:footnote>
  <w:footnote w:type="continuationSeparator" w:id="0">
    <w:p w:rsidR="00BC09D4" w:rsidRDefault="00BC09D4" w:rsidP="00E21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A94" w:rsidRDefault="00BC09D4">
    <w:pPr>
      <w:pStyle w:val="Header"/>
    </w:pPr>
    <w:sdt>
      <w:sdtPr>
        <w:rPr>
          <w:rFonts w:asciiTheme="majorHAnsi" w:eastAsiaTheme="majorEastAsia" w:hAnsiTheme="majorHAnsi" w:cstheme="majorBidi"/>
          <w:color w:val="53548A"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2843DE">
          <w:rPr>
            <w:rFonts w:asciiTheme="majorHAnsi" w:eastAsiaTheme="majorEastAsia" w:hAnsiTheme="majorHAnsi" w:cstheme="majorBidi"/>
            <w:color w:val="53548A" w:themeColor="accent1"/>
            <w:sz w:val="24"/>
            <w:szCs w:val="24"/>
          </w:rPr>
          <w:t>The Alchemist</w:t>
        </w:r>
      </w:sdtContent>
    </w:sdt>
    <w:r w:rsidR="00466EAE">
      <w:rPr>
        <w:rFonts w:asciiTheme="majorHAnsi" w:eastAsiaTheme="majorEastAsia" w:hAnsiTheme="majorHAnsi" w:cstheme="majorBidi"/>
        <w:color w:val="53548A" w:themeColor="accent1"/>
        <w:sz w:val="24"/>
        <w:szCs w:val="24"/>
      </w:rPr>
      <w:ptab w:relativeTo="margin" w:alignment="right" w:leader="none"/>
    </w:r>
    <w:sdt>
      <w:sdtPr>
        <w:rPr>
          <w:rFonts w:asciiTheme="majorHAnsi" w:eastAsiaTheme="majorEastAsia" w:hAnsiTheme="majorHAnsi" w:cstheme="majorBidi"/>
          <w:color w:val="53548A" w:themeColor="accent1"/>
          <w:sz w:val="24"/>
          <w:szCs w:val="24"/>
        </w:rPr>
        <w:alias w:val="Date"/>
        <w:id w:val="78404859"/>
        <w:dataBinding w:prefixMappings="xmlns:ns0='http://schemas.microsoft.com/office/2006/coverPageProps'" w:xpath="/ns0:CoverPageProperties[1]/ns0:PublishDate[1]" w:storeItemID="{55AF091B-3C7A-41E3-B477-F2FDAA23CFDA}"/>
        <w:date w:fullDate="2016-01-18T00:00:00Z">
          <w:dateFormat w:val="MMMM d, yyyy"/>
          <w:lid w:val="en-US"/>
          <w:storeMappedDataAs w:val="dateTime"/>
          <w:calendar w:val="gregorian"/>
        </w:date>
      </w:sdtPr>
      <w:sdtEndPr/>
      <w:sdtContent>
        <w:r w:rsidR="002843DE">
          <w:rPr>
            <w:rFonts w:asciiTheme="majorHAnsi" w:eastAsiaTheme="majorEastAsia" w:hAnsiTheme="majorHAnsi" w:cstheme="majorBidi"/>
            <w:color w:val="53548A" w:themeColor="accent1"/>
            <w:sz w:val="24"/>
            <w:szCs w:val="24"/>
          </w:rPr>
          <w:t>January 18, 2016</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147"/>
    <w:multiLevelType w:val="hybridMultilevel"/>
    <w:tmpl w:val="0CF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23AA5"/>
    <w:multiLevelType w:val="hybridMultilevel"/>
    <w:tmpl w:val="F38C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0172"/>
    <w:rsid w:val="00052C80"/>
    <w:rsid w:val="000C0867"/>
    <w:rsid w:val="000D246B"/>
    <w:rsid w:val="000E010A"/>
    <w:rsid w:val="00135A1C"/>
    <w:rsid w:val="00170D75"/>
    <w:rsid w:val="0018216C"/>
    <w:rsid w:val="001A05B8"/>
    <w:rsid w:val="002843DE"/>
    <w:rsid w:val="003978CD"/>
    <w:rsid w:val="003A7BF1"/>
    <w:rsid w:val="003D072C"/>
    <w:rsid w:val="00466C3C"/>
    <w:rsid w:val="00466EAE"/>
    <w:rsid w:val="008258E8"/>
    <w:rsid w:val="008F0DDB"/>
    <w:rsid w:val="00965BD7"/>
    <w:rsid w:val="00997FA1"/>
    <w:rsid w:val="00A54B45"/>
    <w:rsid w:val="00A707B1"/>
    <w:rsid w:val="00A81189"/>
    <w:rsid w:val="00AA415A"/>
    <w:rsid w:val="00AC4B33"/>
    <w:rsid w:val="00B0182A"/>
    <w:rsid w:val="00B07728"/>
    <w:rsid w:val="00B42B04"/>
    <w:rsid w:val="00BB723B"/>
    <w:rsid w:val="00BC09D4"/>
    <w:rsid w:val="00BC6ADA"/>
    <w:rsid w:val="00C63D8E"/>
    <w:rsid w:val="00CB27E4"/>
    <w:rsid w:val="00CF6933"/>
    <w:rsid w:val="00D12220"/>
    <w:rsid w:val="00E21A94"/>
    <w:rsid w:val="00FE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94"/>
  </w:style>
  <w:style w:type="paragraph" w:styleId="Heading1">
    <w:name w:val="heading 1"/>
    <w:basedOn w:val="Normal"/>
    <w:next w:val="Normal"/>
    <w:link w:val="Heading1Char"/>
    <w:uiPriority w:val="9"/>
    <w:qFormat/>
    <w:rsid w:val="00E21A9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21A9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21A9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21A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21A94"/>
    <w:pPr>
      <w:spacing w:before="200" w:after="0"/>
      <w:jc w:val="left"/>
      <w:outlineLvl w:val="4"/>
    </w:pPr>
    <w:rPr>
      <w:smallCaps/>
      <w:color w:val="325F64" w:themeColor="accent2" w:themeShade="BF"/>
      <w:spacing w:val="10"/>
      <w:sz w:val="22"/>
      <w:szCs w:val="26"/>
    </w:rPr>
  </w:style>
  <w:style w:type="paragraph" w:styleId="Heading6">
    <w:name w:val="heading 6"/>
    <w:basedOn w:val="Normal"/>
    <w:next w:val="Normal"/>
    <w:link w:val="Heading6Char"/>
    <w:uiPriority w:val="9"/>
    <w:semiHidden/>
    <w:unhideWhenUsed/>
    <w:qFormat/>
    <w:rsid w:val="00E21A94"/>
    <w:pPr>
      <w:spacing w:after="0"/>
      <w:jc w:val="left"/>
      <w:outlineLvl w:val="5"/>
    </w:pPr>
    <w:rPr>
      <w:smallCaps/>
      <w:color w:val="438086" w:themeColor="accent2"/>
      <w:spacing w:val="5"/>
      <w:sz w:val="22"/>
    </w:rPr>
  </w:style>
  <w:style w:type="paragraph" w:styleId="Heading7">
    <w:name w:val="heading 7"/>
    <w:basedOn w:val="Normal"/>
    <w:next w:val="Normal"/>
    <w:link w:val="Heading7Char"/>
    <w:uiPriority w:val="9"/>
    <w:semiHidden/>
    <w:unhideWhenUsed/>
    <w:qFormat/>
    <w:rsid w:val="00E21A94"/>
    <w:pPr>
      <w:spacing w:after="0"/>
      <w:jc w:val="left"/>
      <w:outlineLvl w:val="6"/>
    </w:pPr>
    <w:rPr>
      <w:b/>
      <w:smallCaps/>
      <w:color w:val="438086" w:themeColor="accent2"/>
      <w:spacing w:val="10"/>
    </w:rPr>
  </w:style>
  <w:style w:type="paragraph" w:styleId="Heading8">
    <w:name w:val="heading 8"/>
    <w:basedOn w:val="Normal"/>
    <w:next w:val="Normal"/>
    <w:link w:val="Heading8Char"/>
    <w:uiPriority w:val="9"/>
    <w:semiHidden/>
    <w:unhideWhenUsed/>
    <w:qFormat/>
    <w:rsid w:val="00E21A94"/>
    <w:pPr>
      <w:spacing w:after="0"/>
      <w:jc w:val="left"/>
      <w:outlineLvl w:val="7"/>
    </w:pPr>
    <w:rPr>
      <w:b/>
      <w:i/>
      <w:smallCaps/>
      <w:color w:val="325F64" w:themeColor="accent2" w:themeShade="BF"/>
    </w:rPr>
  </w:style>
  <w:style w:type="paragraph" w:styleId="Heading9">
    <w:name w:val="heading 9"/>
    <w:basedOn w:val="Normal"/>
    <w:next w:val="Normal"/>
    <w:link w:val="Heading9Char"/>
    <w:uiPriority w:val="9"/>
    <w:semiHidden/>
    <w:unhideWhenUsed/>
    <w:qFormat/>
    <w:rsid w:val="00E21A94"/>
    <w:pPr>
      <w:spacing w:after="0"/>
      <w:jc w:val="left"/>
      <w:outlineLvl w:val="8"/>
    </w:pPr>
    <w:rPr>
      <w:b/>
      <w:i/>
      <w:smallCaps/>
      <w:color w:val="213F4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7E4"/>
    <w:rPr>
      <w:color w:val="67AFBD" w:themeColor="hyperlink"/>
      <w:u w:val="single"/>
    </w:rPr>
  </w:style>
  <w:style w:type="paragraph" w:styleId="Title">
    <w:name w:val="Title"/>
    <w:basedOn w:val="Normal"/>
    <w:next w:val="Normal"/>
    <w:link w:val="TitleChar"/>
    <w:uiPriority w:val="10"/>
    <w:qFormat/>
    <w:rsid w:val="00E21A94"/>
    <w:pPr>
      <w:pBdr>
        <w:top w:val="single" w:sz="12" w:space="1" w:color="43808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21A94"/>
    <w:rPr>
      <w:smallCaps/>
      <w:sz w:val="48"/>
      <w:szCs w:val="48"/>
    </w:rPr>
  </w:style>
  <w:style w:type="character" w:styleId="PlaceholderText">
    <w:name w:val="Placeholder Text"/>
    <w:basedOn w:val="DefaultParagraphFont"/>
    <w:uiPriority w:val="99"/>
    <w:semiHidden/>
    <w:rsid w:val="000D246B"/>
    <w:rPr>
      <w:color w:val="808080"/>
    </w:rPr>
  </w:style>
  <w:style w:type="paragraph" w:styleId="BalloonText">
    <w:name w:val="Balloon Text"/>
    <w:basedOn w:val="Normal"/>
    <w:link w:val="BalloonTextChar"/>
    <w:uiPriority w:val="99"/>
    <w:semiHidden/>
    <w:unhideWhenUsed/>
    <w:rsid w:val="000D2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6B"/>
    <w:rPr>
      <w:rFonts w:ascii="Tahoma" w:hAnsi="Tahoma" w:cs="Tahoma"/>
      <w:sz w:val="16"/>
      <w:szCs w:val="16"/>
    </w:rPr>
  </w:style>
  <w:style w:type="paragraph" w:styleId="Footer">
    <w:name w:val="footer"/>
    <w:basedOn w:val="Normal"/>
    <w:link w:val="FooterChar"/>
    <w:uiPriority w:val="99"/>
    <w:unhideWhenUsed/>
    <w:rsid w:val="008258E8"/>
    <w:pPr>
      <w:tabs>
        <w:tab w:val="center" w:pos="4320"/>
        <w:tab w:val="right" w:pos="8640"/>
      </w:tabs>
    </w:pPr>
  </w:style>
  <w:style w:type="character" w:customStyle="1" w:styleId="FooterChar">
    <w:name w:val="Footer Char"/>
    <w:basedOn w:val="DefaultParagraphFont"/>
    <w:link w:val="Footer"/>
    <w:uiPriority w:val="99"/>
    <w:rsid w:val="008258E8"/>
    <w:rPr>
      <w:rFonts w:eastAsiaTheme="minorEastAsia"/>
    </w:rPr>
  </w:style>
  <w:style w:type="paragraph" w:styleId="ListParagraph">
    <w:name w:val="List Paragraph"/>
    <w:basedOn w:val="Normal"/>
    <w:uiPriority w:val="34"/>
    <w:qFormat/>
    <w:rsid w:val="00E21A94"/>
    <w:pPr>
      <w:ind w:left="720"/>
      <w:contextualSpacing/>
    </w:pPr>
  </w:style>
  <w:style w:type="character" w:customStyle="1" w:styleId="Heading2Char">
    <w:name w:val="Heading 2 Char"/>
    <w:basedOn w:val="DefaultParagraphFont"/>
    <w:link w:val="Heading2"/>
    <w:uiPriority w:val="9"/>
    <w:rsid w:val="00E21A94"/>
    <w:rPr>
      <w:smallCaps/>
      <w:spacing w:val="5"/>
      <w:sz w:val="28"/>
      <w:szCs w:val="28"/>
    </w:rPr>
  </w:style>
  <w:style w:type="character" w:customStyle="1" w:styleId="Heading3Char">
    <w:name w:val="Heading 3 Char"/>
    <w:basedOn w:val="DefaultParagraphFont"/>
    <w:link w:val="Heading3"/>
    <w:uiPriority w:val="9"/>
    <w:rsid w:val="00E21A94"/>
    <w:rPr>
      <w:smallCaps/>
      <w:spacing w:val="5"/>
      <w:sz w:val="24"/>
      <w:szCs w:val="24"/>
    </w:rPr>
  </w:style>
  <w:style w:type="character" w:customStyle="1" w:styleId="Heading4Char">
    <w:name w:val="Heading 4 Char"/>
    <w:basedOn w:val="DefaultParagraphFont"/>
    <w:link w:val="Heading4"/>
    <w:uiPriority w:val="9"/>
    <w:rsid w:val="00E21A94"/>
    <w:rPr>
      <w:smallCaps/>
      <w:spacing w:val="10"/>
      <w:sz w:val="22"/>
      <w:szCs w:val="22"/>
    </w:rPr>
  </w:style>
  <w:style w:type="character" w:customStyle="1" w:styleId="Heading1Char">
    <w:name w:val="Heading 1 Char"/>
    <w:basedOn w:val="DefaultParagraphFont"/>
    <w:link w:val="Heading1"/>
    <w:uiPriority w:val="9"/>
    <w:rsid w:val="00E21A94"/>
    <w:rPr>
      <w:smallCaps/>
      <w:spacing w:val="5"/>
      <w:sz w:val="32"/>
      <w:szCs w:val="32"/>
    </w:rPr>
  </w:style>
  <w:style w:type="character" w:customStyle="1" w:styleId="Heading5Char">
    <w:name w:val="Heading 5 Char"/>
    <w:basedOn w:val="DefaultParagraphFont"/>
    <w:link w:val="Heading5"/>
    <w:uiPriority w:val="9"/>
    <w:semiHidden/>
    <w:rsid w:val="00E21A94"/>
    <w:rPr>
      <w:smallCaps/>
      <w:color w:val="325F64" w:themeColor="accent2" w:themeShade="BF"/>
      <w:spacing w:val="10"/>
      <w:sz w:val="22"/>
      <w:szCs w:val="26"/>
    </w:rPr>
  </w:style>
  <w:style w:type="character" w:customStyle="1" w:styleId="Heading6Char">
    <w:name w:val="Heading 6 Char"/>
    <w:basedOn w:val="DefaultParagraphFont"/>
    <w:link w:val="Heading6"/>
    <w:uiPriority w:val="9"/>
    <w:semiHidden/>
    <w:rsid w:val="00E21A94"/>
    <w:rPr>
      <w:smallCaps/>
      <w:color w:val="438086" w:themeColor="accent2"/>
      <w:spacing w:val="5"/>
      <w:sz w:val="22"/>
    </w:rPr>
  </w:style>
  <w:style w:type="character" w:customStyle="1" w:styleId="Heading7Char">
    <w:name w:val="Heading 7 Char"/>
    <w:basedOn w:val="DefaultParagraphFont"/>
    <w:link w:val="Heading7"/>
    <w:uiPriority w:val="9"/>
    <w:semiHidden/>
    <w:rsid w:val="00E21A94"/>
    <w:rPr>
      <w:b/>
      <w:smallCaps/>
      <w:color w:val="438086" w:themeColor="accent2"/>
      <w:spacing w:val="10"/>
    </w:rPr>
  </w:style>
  <w:style w:type="character" w:customStyle="1" w:styleId="Heading8Char">
    <w:name w:val="Heading 8 Char"/>
    <w:basedOn w:val="DefaultParagraphFont"/>
    <w:link w:val="Heading8"/>
    <w:uiPriority w:val="9"/>
    <w:semiHidden/>
    <w:rsid w:val="00E21A94"/>
    <w:rPr>
      <w:b/>
      <w:i/>
      <w:smallCaps/>
      <w:color w:val="325F64" w:themeColor="accent2" w:themeShade="BF"/>
    </w:rPr>
  </w:style>
  <w:style w:type="character" w:customStyle="1" w:styleId="Heading9Char">
    <w:name w:val="Heading 9 Char"/>
    <w:basedOn w:val="DefaultParagraphFont"/>
    <w:link w:val="Heading9"/>
    <w:uiPriority w:val="9"/>
    <w:semiHidden/>
    <w:rsid w:val="00E21A94"/>
    <w:rPr>
      <w:b/>
      <w:i/>
      <w:smallCaps/>
      <w:color w:val="213F42" w:themeColor="accent2" w:themeShade="7F"/>
    </w:rPr>
  </w:style>
  <w:style w:type="paragraph" w:styleId="Caption">
    <w:name w:val="caption"/>
    <w:basedOn w:val="Normal"/>
    <w:next w:val="Normal"/>
    <w:uiPriority w:val="35"/>
    <w:semiHidden/>
    <w:unhideWhenUsed/>
    <w:qFormat/>
    <w:rsid w:val="00E21A94"/>
    <w:rPr>
      <w:b/>
      <w:bCs/>
      <w:caps/>
      <w:sz w:val="16"/>
      <w:szCs w:val="18"/>
    </w:rPr>
  </w:style>
  <w:style w:type="paragraph" w:styleId="Subtitle">
    <w:name w:val="Subtitle"/>
    <w:basedOn w:val="Normal"/>
    <w:next w:val="Normal"/>
    <w:link w:val="SubtitleChar"/>
    <w:uiPriority w:val="11"/>
    <w:qFormat/>
    <w:rsid w:val="00E21A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21A94"/>
    <w:rPr>
      <w:rFonts w:asciiTheme="majorHAnsi" w:eastAsiaTheme="majorEastAsia" w:hAnsiTheme="majorHAnsi" w:cstheme="majorBidi"/>
      <w:szCs w:val="22"/>
    </w:rPr>
  </w:style>
  <w:style w:type="character" w:styleId="Strong">
    <w:name w:val="Strong"/>
    <w:uiPriority w:val="22"/>
    <w:qFormat/>
    <w:rsid w:val="00E21A94"/>
    <w:rPr>
      <w:b/>
      <w:color w:val="438086" w:themeColor="accent2"/>
    </w:rPr>
  </w:style>
  <w:style w:type="character" w:styleId="Emphasis">
    <w:name w:val="Emphasis"/>
    <w:uiPriority w:val="20"/>
    <w:qFormat/>
    <w:rsid w:val="00E21A94"/>
    <w:rPr>
      <w:b/>
      <w:i/>
      <w:spacing w:val="10"/>
    </w:rPr>
  </w:style>
  <w:style w:type="paragraph" w:styleId="NoSpacing">
    <w:name w:val="No Spacing"/>
    <w:basedOn w:val="Normal"/>
    <w:link w:val="NoSpacingChar"/>
    <w:uiPriority w:val="1"/>
    <w:qFormat/>
    <w:rsid w:val="00E21A94"/>
    <w:pPr>
      <w:spacing w:after="0" w:line="240" w:lineRule="auto"/>
    </w:pPr>
  </w:style>
  <w:style w:type="character" w:customStyle="1" w:styleId="NoSpacingChar">
    <w:name w:val="No Spacing Char"/>
    <w:basedOn w:val="DefaultParagraphFont"/>
    <w:link w:val="NoSpacing"/>
    <w:uiPriority w:val="1"/>
    <w:rsid w:val="00E21A94"/>
  </w:style>
  <w:style w:type="paragraph" w:styleId="Quote">
    <w:name w:val="Quote"/>
    <w:basedOn w:val="Normal"/>
    <w:next w:val="Normal"/>
    <w:link w:val="QuoteChar"/>
    <w:uiPriority w:val="29"/>
    <w:qFormat/>
    <w:rsid w:val="00E21A94"/>
    <w:rPr>
      <w:i/>
    </w:rPr>
  </w:style>
  <w:style w:type="character" w:customStyle="1" w:styleId="QuoteChar">
    <w:name w:val="Quote Char"/>
    <w:basedOn w:val="DefaultParagraphFont"/>
    <w:link w:val="Quote"/>
    <w:uiPriority w:val="29"/>
    <w:rsid w:val="00E21A94"/>
    <w:rPr>
      <w:i/>
    </w:rPr>
  </w:style>
  <w:style w:type="paragraph" w:styleId="IntenseQuote">
    <w:name w:val="Intense Quote"/>
    <w:basedOn w:val="Normal"/>
    <w:next w:val="Normal"/>
    <w:link w:val="IntenseQuoteChar"/>
    <w:uiPriority w:val="30"/>
    <w:qFormat/>
    <w:rsid w:val="00E21A94"/>
    <w:pPr>
      <w:pBdr>
        <w:top w:val="single" w:sz="8" w:space="10" w:color="325F64" w:themeColor="accent2" w:themeShade="BF"/>
        <w:left w:val="single" w:sz="8" w:space="10" w:color="325F64" w:themeColor="accent2" w:themeShade="BF"/>
        <w:bottom w:val="single" w:sz="8" w:space="10" w:color="325F64" w:themeColor="accent2" w:themeShade="BF"/>
        <w:right w:val="single" w:sz="8" w:space="10" w:color="325F64" w:themeColor="accent2" w:themeShade="BF"/>
      </w:pBdr>
      <w:shd w:val="clear" w:color="auto" w:fill="43808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21A94"/>
    <w:rPr>
      <w:b/>
      <w:i/>
      <w:color w:val="FFFFFF" w:themeColor="background1"/>
      <w:shd w:val="clear" w:color="auto" w:fill="438086" w:themeFill="accent2"/>
    </w:rPr>
  </w:style>
  <w:style w:type="character" w:styleId="SubtleEmphasis">
    <w:name w:val="Subtle Emphasis"/>
    <w:uiPriority w:val="19"/>
    <w:qFormat/>
    <w:rsid w:val="00E21A94"/>
    <w:rPr>
      <w:i/>
    </w:rPr>
  </w:style>
  <w:style w:type="character" w:styleId="IntenseEmphasis">
    <w:name w:val="Intense Emphasis"/>
    <w:uiPriority w:val="21"/>
    <w:qFormat/>
    <w:rsid w:val="00E21A94"/>
    <w:rPr>
      <w:b/>
      <w:i/>
      <w:color w:val="438086" w:themeColor="accent2"/>
      <w:spacing w:val="10"/>
    </w:rPr>
  </w:style>
  <w:style w:type="character" w:styleId="SubtleReference">
    <w:name w:val="Subtle Reference"/>
    <w:uiPriority w:val="31"/>
    <w:qFormat/>
    <w:rsid w:val="00E21A94"/>
    <w:rPr>
      <w:b/>
    </w:rPr>
  </w:style>
  <w:style w:type="character" w:styleId="IntenseReference">
    <w:name w:val="Intense Reference"/>
    <w:uiPriority w:val="32"/>
    <w:qFormat/>
    <w:rsid w:val="00E21A94"/>
    <w:rPr>
      <w:b/>
      <w:bCs/>
      <w:smallCaps/>
      <w:spacing w:val="5"/>
      <w:sz w:val="22"/>
      <w:szCs w:val="22"/>
      <w:u w:val="single"/>
    </w:rPr>
  </w:style>
  <w:style w:type="character" w:styleId="BookTitle">
    <w:name w:val="Book Title"/>
    <w:uiPriority w:val="33"/>
    <w:qFormat/>
    <w:rsid w:val="00E21A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21A94"/>
    <w:pPr>
      <w:outlineLvl w:val="9"/>
    </w:pPr>
  </w:style>
  <w:style w:type="paragraph" w:styleId="Header">
    <w:name w:val="header"/>
    <w:basedOn w:val="Normal"/>
    <w:link w:val="HeaderChar"/>
    <w:uiPriority w:val="99"/>
    <w:unhideWhenUsed/>
    <w:rsid w:val="00E2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A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Documents\!School%20Junk\CS%20493%20-%20Game%20Development\Design%20Document%20with%20Lenses%20-%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695A62404B78AD043853B603C618"/>
        <w:category>
          <w:name w:val="General"/>
          <w:gallery w:val="placeholder"/>
        </w:category>
        <w:types>
          <w:type w:val="bbPlcHdr"/>
        </w:types>
        <w:behaviors>
          <w:behavior w:val="content"/>
        </w:behaviors>
        <w:guid w:val="{ACA69B82-3C0F-432B-9268-AF826D1E6E66}"/>
      </w:docPartPr>
      <w:docPartBody>
        <w:p w:rsidR="00D93415" w:rsidRDefault="00F8702B">
          <w:pPr>
            <w:pStyle w:val="AC3C695A62404B78AD043853B603C618"/>
          </w:pPr>
          <w:r>
            <w:rPr>
              <w:rFonts w:asciiTheme="majorHAnsi" w:eastAsiaTheme="majorEastAsia" w:hAnsiTheme="majorHAnsi" w:cstheme="majorBidi"/>
            </w:rPr>
            <w:t>[Type the company name]</w:t>
          </w:r>
        </w:p>
      </w:docPartBody>
    </w:docPart>
    <w:docPart>
      <w:docPartPr>
        <w:name w:val="9167180916804411BD0F6B3D263E734B"/>
        <w:category>
          <w:name w:val="General"/>
          <w:gallery w:val="placeholder"/>
        </w:category>
        <w:types>
          <w:type w:val="bbPlcHdr"/>
        </w:types>
        <w:behaviors>
          <w:behavior w:val="content"/>
        </w:behaviors>
        <w:guid w:val="{D4733107-3203-436D-B9EC-A6C5FA9E781B}"/>
      </w:docPartPr>
      <w:docPartBody>
        <w:p w:rsidR="00D93415" w:rsidRDefault="00F8702B">
          <w:pPr>
            <w:pStyle w:val="9167180916804411BD0F6B3D263E734B"/>
          </w:pPr>
          <w:r>
            <w:rPr>
              <w:rFonts w:asciiTheme="majorHAnsi" w:eastAsiaTheme="majorEastAsia" w:hAnsiTheme="majorHAnsi" w:cstheme="majorBidi"/>
              <w:color w:val="4F81BD" w:themeColor="accent1"/>
              <w:sz w:val="80"/>
              <w:szCs w:val="80"/>
            </w:rPr>
            <w:t>[Type the document title]</w:t>
          </w:r>
        </w:p>
      </w:docPartBody>
    </w:docPart>
    <w:docPart>
      <w:docPartPr>
        <w:name w:val="94CE6CA1C6134F7CB31FD1F27739A429"/>
        <w:category>
          <w:name w:val="General"/>
          <w:gallery w:val="placeholder"/>
        </w:category>
        <w:types>
          <w:type w:val="bbPlcHdr"/>
        </w:types>
        <w:behaviors>
          <w:behavior w:val="content"/>
        </w:behaviors>
        <w:guid w:val="{283E8037-5C5B-4842-844F-F686AC10ADC3}"/>
      </w:docPartPr>
      <w:docPartBody>
        <w:p w:rsidR="00D93415" w:rsidRDefault="00F8702B">
          <w:pPr>
            <w:pStyle w:val="94CE6CA1C6134F7CB31FD1F27739A429"/>
          </w:pPr>
          <w:r>
            <w:rPr>
              <w:rFonts w:asciiTheme="majorHAnsi" w:eastAsiaTheme="majorEastAsia" w:hAnsiTheme="majorHAnsi" w:cstheme="majorBidi"/>
            </w:rPr>
            <w:t>[Type the document subtitle]</w:t>
          </w:r>
        </w:p>
      </w:docPartBody>
    </w:docPart>
    <w:docPart>
      <w:docPartPr>
        <w:name w:val="503A4408C575457D8DDAE5A5ACAC8C1D"/>
        <w:category>
          <w:name w:val="General"/>
          <w:gallery w:val="placeholder"/>
        </w:category>
        <w:types>
          <w:type w:val="bbPlcHdr"/>
        </w:types>
        <w:behaviors>
          <w:behavior w:val="content"/>
        </w:behaviors>
        <w:guid w:val="{5F948384-8CE0-4BFF-B7DE-2E2572136E52}"/>
      </w:docPartPr>
      <w:docPartBody>
        <w:p w:rsidR="00D93415" w:rsidRDefault="00F8702B">
          <w:pPr>
            <w:pStyle w:val="503A4408C575457D8DDAE5A5ACAC8C1D"/>
          </w:pPr>
          <w:r>
            <w:rPr>
              <w:color w:val="4F81BD" w:themeColor="accent1"/>
            </w:rPr>
            <w:t>[Type the author name]</w:t>
          </w:r>
        </w:p>
      </w:docPartBody>
    </w:docPart>
    <w:docPart>
      <w:docPartPr>
        <w:name w:val="6419596F767B4EC68FA8247CDFF77016"/>
        <w:category>
          <w:name w:val="General"/>
          <w:gallery w:val="placeholder"/>
        </w:category>
        <w:types>
          <w:type w:val="bbPlcHdr"/>
        </w:types>
        <w:behaviors>
          <w:behavior w:val="content"/>
        </w:behaviors>
        <w:guid w:val="{8D953B30-93B8-428A-A7DB-A30730E60975}"/>
      </w:docPartPr>
      <w:docPartBody>
        <w:p w:rsidR="00D93415" w:rsidRDefault="00F8702B">
          <w:pPr>
            <w:pStyle w:val="6419596F767B4EC68FA8247CDFF77016"/>
          </w:pPr>
          <w:r>
            <w:rPr>
              <w:color w:val="4F81BD" w:themeColor="accent1"/>
            </w:rPr>
            <w:t>[Pick the date]</w:t>
          </w:r>
        </w:p>
      </w:docPartBody>
    </w:docPart>
    <w:docPart>
      <w:docPartPr>
        <w:name w:val="15557AA60748418C9A21FDA1EDDB6987"/>
        <w:category>
          <w:name w:val="General"/>
          <w:gallery w:val="placeholder"/>
        </w:category>
        <w:types>
          <w:type w:val="bbPlcHdr"/>
        </w:types>
        <w:behaviors>
          <w:behavior w:val="content"/>
        </w:behaviors>
        <w:guid w:val="{05E44B26-439E-47F0-86EF-77BB0D346CD2}"/>
      </w:docPartPr>
      <w:docPartBody>
        <w:p w:rsidR="00D93415" w:rsidRDefault="00F8702B">
          <w:pPr>
            <w:pStyle w:val="15557AA60748418C9A21FDA1EDDB6987"/>
          </w:pPr>
          <w:r w:rsidRPr="00064DD7">
            <w:rPr>
              <w:rStyle w:val="PlaceholderText"/>
            </w:rPr>
            <w:t>[Abstract]</w:t>
          </w:r>
        </w:p>
      </w:docPartBody>
    </w:docPart>
    <w:docPart>
      <w:docPartPr>
        <w:name w:val="19817DEB9A464D09BA3684072AF414FA"/>
        <w:category>
          <w:name w:val="General"/>
          <w:gallery w:val="placeholder"/>
        </w:category>
        <w:types>
          <w:type w:val="bbPlcHdr"/>
        </w:types>
        <w:behaviors>
          <w:behavior w:val="content"/>
        </w:behaviors>
        <w:guid w:val="{9458A58C-24B0-4DE3-A6A7-A339983D352C}"/>
      </w:docPartPr>
      <w:docPartBody>
        <w:p w:rsidR="00D93415" w:rsidRDefault="00F8702B">
          <w:pPr>
            <w:pStyle w:val="19817DEB9A464D09BA3684072AF414FA"/>
          </w:pPr>
          <w:r>
            <w:t>[Type text]</w:t>
          </w:r>
        </w:p>
      </w:docPartBody>
    </w:docPart>
    <w:docPart>
      <w:docPartPr>
        <w:name w:val="A0276083F4FF47A0A8F7966273E50BF0"/>
        <w:category>
          <w:name w:val="General"/>
          <w:gallery w:val="placeholder"/>
        </w:category>
        <w:types>
          <w:type w:val="bbPlcHdr"/>
        </w:types>
        <w:behaviors>
          <w:behavior w:val="content"/>
        </w:behaviors>
        <w:guid w:val="{4821ED13-0A08-45EF-A4BC-9B7D99AE9620}"/>
      </w:docPartPr>
      <w:docPartBody>
        <w:p w:rsidR="00D93415" w:rsidRDefault="00F8702B">
          <w:pPr>
            <w:pStyle w:val="A0276083F4FF47A0A8F7966273E50BF0"/>
          </w:pPr>
          <w:r>
            <w:t>[Type text]</w:t>
          </w:r>
        </w:p>
      </w:docPartBody>
    </w:docPart>
    <w:docPart>
      <w:docPartPr>
        <w:name w:val="9C7C55F283F141E99F51C3BBA2572164"/>
        <w:category>
          <w:name w:val="General"/>
          <w:gallery w:val="placeholder"/>
        </w:category>
        <w:types>
          <w:type w:val="bbPlcHdr"/>
        </w:types>
        <w:behaviors>
          <w:behavior w:val="content"/>
        </w:behaviors>
        <w:guid w:val="{384D934A-6182-4B24-83FF-29AD4F955E39}"/>
      </w:docPartPr>
      <w:docPartBody>
        <w:p w:rsidR="00D93415" w:rsidRDefault="00F8702B">
          <w:pPr>
            <w:pStyle w:val="9C7C55F283F141E99F51C3BBA2572164"/>
          </w:pPr>
          <w:r>
            <w:t>[Type text]</w:t>
          </w:r>
        </w:p>
      </w:docPartBody>
    </w:docPart>
    <w:docPart>
      <w:docPartPr>
        <w:name w:val="BFADAA1BC1A141209894547D99EEE5A5"/>
        <w:category>
          <w:name w:val="General"/>
          <w:gallery w:val="placeholder"/>
        </w:category>
        <w:types>
          <w:type w:val="bbPlcHdr"/>
        </w:types>
        <w:behaviors>
          <w:behavior w:val="content"/>
        </w:behaviors>
        <w:guid w:val="{868C8108-016B-4AC3-B2BD-F1EDDA7B721D}"/>
      </w:docPartPr>
      <w:docPartBody>
        <w:p w:rsidR="00D93415" w:rsidRDefault="00F8702B">
          <w:pPr>
            <w:pStyle w:val="BFADAA1BC1A141209894547D99EEE5A5"/>
          </w:pPr>
          <w:r>
            <w:t>[Type text]</w:t>
          </w:r>
        </w:p>
      </w:docPartBody>
    </w:docPart>
    <w:docPart>
      <w:docPartPr>
        <w:name w:val="F3BB3653683A4197BCB32C10A9AE9772"/>
        <w:category>
          <w:name w:val="General"/>
          <w:gallery w:val="placeholder"/>
        </w:category>
        <w:types>
          <w:type w:val="bbPlcHdr"/>
        </w:types>
        <w:behaviors>
          <w:behavior w:val="content"/>
        </w:behaviors>
        <w:guid w:val="{7F4BF7F2-060F-4C37-85E1-81EADE6B43D9}"/>
      </w:docPartPr>
      <w:docPartBody>
        <w:p w:rsidR="00D93415" w:rsidRDefault="00F8702B">
          <w:pPr>
            <w:pStyle w:val="F3BB3653683A4197BCB32C10A9AE9772"/>
          </w:pPr>
          <w:r>
            <w:t>[Type text]</w:t>
          </w:r>
        </w:p>
      </w:docPartBody>
    </w:docPart>
    <w:docPart>
      <w:docPartPr>
        <w:name w:val="690C217A4B7A4363A14FB72DE2D4062A"/>
        <w:category>
          <w:name w:val="General"/>
          <w:gallery w:val="placeholder"/>
        </w:category>
        <w:types>
          <w:type w:val="bbPlcHdr"/>
        </w:types>
        <w:behaviors>
          <w:behavior w:val="content"/>
        </w:behaviors>
        <w:guid w:val="{9514BEA3-10F1-449C-BC0C-B1012DE2514C}"/>
      </w:docPartPr>
      <w:docPartBody>
        <w:p w:rsidR="00D93415" w:rsidRDefault="00F8702B">
          <w:pPr>
            <w:pStyle w:val="690C217A4B7A4363A14FB72DE2D4062A"/>
          </w:pPr>
          <w:r>
            <w:t>[Type text]</w:t>
          </w:r>
        </w:p>
      </w:docPartBody>
    </w:docPart>
    <w:docPart>
      <w:docPartPr>
        <w:name w:val="CFF8C788FA2540CDA6D60EB4C8731236"/>
        <w:category>
          <w:name w:val="General"/>
          <w:gallery w:val="placeholder"/>
        </w:category>
        <w:types>
          <w:type w:val="bbPlcHdr"/>
        </w:types>
        <w:behaviors>
          <w:behavior w:val="content"/>
        </w:behaviors>
        <w:guid w:val="{00A92C5D-70B8-4A6C-81A3-9F91699C424D}"/>
      </w:docPartPr>
      <w:docPartBody>
        <w:p w:rsidR="00D93415" w:rsidRDefault="00F8702B">
          <w:pPr>
            <w:pStyle w:val="CFF8C788FA2540CDA6D60EB4C8731236"/>
          </w:pPr>
          <w:r>
            <w:t>[Type text]</w:t>
          </w:r>
        </w:p>
      </w:docPartBody>
    </w:docPart>
    <w:docPart>
      <w:docPartPr>
        <w:name w:val="2248DC0E1A6847068940F494A01A14E0"/>
        <w:category>
          <w:name w:val="General"/>
          <w:gallery w:val="placeholder"/>
        </w:category>
        <w:types>
          <w:type w:val="bbPlcHdr"/>
        </w:types>
        <w:behaviors>
          <w:behavior w:val="content"/>
        </w:behaviors>
        <w:guid w:val="{4D557FFA-1040-4456-9772-5F07B951BE4F}"/>
      </w:docPartPr>
      <w:docPartBody>
        <w:p w:rsidR="00D93415" w:rsidRDefault="00F8702B">
          <w:pPr>
            <w:pStyle w:val="2248DC0E1A6847068940F494A01A14E0"/>
          </w:pPr>
          <w:r>
            <w:t>[Type text]</w:t>
          </w:r>
        </w:p>
      </w:docPartBody>
    </w:docPart>
    <w:docPart>
      <w:docPartPr>
        <w:name w:val="61FDB78F72624763A96DAEF453A23006"/>
        <w:category>
          <w:name w:val="General"/>
          <w:gallery w:val="placeholder"/>
        </w:category>
        <w:types>
          <w:type w:val="bbPlcHdr"/>
        </w:types>
        <w:behaviors>
          <w:behavior w:val="content"/>
        </w:behaviors>
        <w:guid w:val="{F9D7CFC4-355B-485E-A237-FAAE1F9BF5F3}"/>
      </w:docPartPr>
      <w:docPartBody>
        <w:p w:rsidR="00D93415" w:rsidRDefault="00F8702B">
          <w:pPr>
            <w:pStyle w:val="61FDB78F72624763A96DAEF453A23006"/>
          </w:pPr>
          <w:r>
            <w:t>[Type text]</w:t>
          </w:r>
        </w:p>
      </w:docPartBody>
    </w:docPart>
    <w:docPart>
      <w:docPartPr>
        <w:name w:val="131A74D7A22B40148B5BEA2F0A1CF09D"/>
        <w:category>
          <w:name w:val="General"/>
          <w:gallery w:val="placeholder"/>
        </w:category>
        <w:types>
          <w:type w:val="bbPlcHdr"/>
        </w:types>
        <w:behaviors>
          <w:behavior w:val="content"/>
        </w:behaviors>
        <w:guid w:val="{DFCC838C-354F-4B5A-A766-1241E9F824B5}"/>
      </w:docPartPr>
      <w:docPartBody>
        <w:p w:rsidR="00D93415" w:rsidRDefault="00F8702B">
          <w:pPr>
            <w:pStyle w:val="131A74D7A22B40148B5BEA2F0A1CF09D"/>
          </w:pPr>
          <w:r>
            <w:t>[Type text]</w:t>
          </w:r>
        </w:p>
      </w:docPartBody>
    </w:docPart>
    <w:docPart>
      <w:docPartPr>
        <w:name w:val="9B279E176F8F49BB94D300837F40ED6B"/>
        <w:category>
          <w:name w:val="General"/>
          <w:gallery w:val="placeholder"/>
        </w:category>
        <w:types>
          <w:type w:val="bbPlcHdr"/>
        </w:types>
        <w:behaviors>
          <w:behavior w:val="content"/>
        </w:behaviors>
        <w:guid w:val="{C217E109-6EE8-4256-83D6-AC55F5A79F93}"/>
      </w:docPartPr>
      <w:docPartBody>
        <w:p w:rsidR="00D93415" w:rsidRDefault="00F8702B">
          <w:pPr>
            <w:pStyle w:val="9B279E176F8F49BB94D300837F40ED6B"/>
          </w:pPr>
          <w:r>
            <w:t>[Type text]</w:t>
          </w:r>
        </w:p>
      </w:docPartBody>
    </w:docPart>
    <w:docPart>
      <w:docPartPr>
        <w:name w:val="ADB416E61A97499DAFFC27D966579347"/>
        <w:category>
          <w:name w:val="General"/>
          <w:gallery w:val="placeholder"/>
        </w:category>
        <w:types>
          <w:type w:val="bbPlcHdr"/>
        </w:types>
        <w:behaviors>
          <w:behavior w:val="content"/>
        </w:behaviors>
        <w:guid w:val="{539ECDFB-177C-4148-85BE-0151879A3301}"/>
      </w:docPartPr>
      <w:docPartBody>
        <w:p w:rsidR="00D93415" w:rsidRDefault="00F8702B">
          <w:pPr>
            <w:pStyle w:val="ADB416E61A97499DAFFC27D966579347"/>
          </w:pPr>
          <w:r>
            <w:t>[Type text]</w:t>
          </w:r>
        </w:p>
      </w:docPartBody>
    </w:docPart>
    <w:docPart>
      <w:docPartPr>
        <w:name w:val="9A4201203BAF4674BCC62409B3A2015E"/>
        <w:category>
          <w:name w:val="General"/>
          <w:gallery w:val="placeholder"/>
        </w:category>
        <w:types>
          <w:type w:val="bbPlcHdr"/>
        </w:types>
        <w:behaviors>
          <w:behavior w:val="content"/>
        </w:behaviors>
        <w:guid w:val="{1B9BBB28-D79F-4DE7-B3BD-E7F8D5D29A46}"/>
      </w:docPartPr>
      <w:docPartBody>
        <w:p w:rsidR="00D93415" w:rsidRDefault="00F8702B">
          <w:pPr>
            <w:pStyle w:val="9A4201203BAF4674BCC62409B3A2015E"/>
          </w:pPr>
          <w:r>
            <w:t>[Type text]</w:t>
          </w:r>
        </w:p>
      </w:docPartBody>
    </w:docPart>
    <w:docPart>
      <w:docPartPr>
        <w:name w:val="5A1CD26306CC4188AF4F54E8426FE8B6"/>
        <w:category>
          <w:name w:val="General"/>
          <w:gallery w:val="placeholder"/>
        </w:category>
        <w:types>
          <w:type w:val="bbPlcHdr"/>
        </w:types>
        <w:behaviors>
          <w:behavior w:val="content"/>
        </w:behaviors>
        <w:guid w:val="{4D6ED67D-E4A3-4A13-BF18-440DF6902614}"/>
      </w:docPartPr>
      <w:docPartBody>
        <w:p w:rsidR="00D93415" w:rsidRDefault="00F8702B">
          <w:pPr>
            <w:pStyle w:val="5A1CD26306CC4188AF4F54E8426FE8B6"/>
          </w:pPr>
          <w:r>
            <w:t>[Type text]</w:t>
          </w:r>
        </w:p>
      </w:docPartBody>
    </w:docPart>
    <w:docPart>
      <w:docPartPr>
        <w:name w:val="72210C44251E4D1B8B55F76513A06C6F"/>
        <w:category>
          <w:name w:val="General"/>
          <w:gallery w:val="placeholder"/>
        </w:category>
        <w:types>
          <w:type w:val="bbPlcHdr"/>
        </w:types>
        <w:behaviors>
          <w:behavior w:val="content"/>
        </w:behaviors>
        <w:guid w:val="{CFF54E9F-ECEE-484C-8C3C-185219D9ADCA}"/>
      </w:docPartPr>
      <w:docPartBody>
        <w:p w:rsidR="00D93415" w:rsidRDefault="00F8702B">
          <w:pPr>
            <w:pStyle w:val="72210C44251E4D1B8B55F76513A06C6F"/>
          </w:pPr>
          <w:r>
            <w:t>[Type text]</w:t>
          </w:r>
        </w:p>
      </w:docPartBody>
    </w:docPart>
    <w:docPart>
      <w:docPartPr>
        <w:name w:val="6967C249AA6C4B7AB6BB011569F8D54F"/>
        <w:category>
          <w:name w:val="General"/>
          <w:gallery w:val="placeholder"/>
        </w:category>
        <w:types>
          <w:type w:val="bbPlcHdr"/>
        </w:types>
        <w:behaviors>
          <w:behavior w:val="content"/>
        </w:behaviors>
        <w:guid w:val="{04A4AD75-E0F3-4734-A9A8-121958A176F4}"/>
      </w:docPartPr>
      <w:docPartBody>
        <w:p w:rsidR="00D93415" w:rsidRDefault="00F8702B">
          <w:pPr>
            <w:pStyle w:val="6967C249AA6C4B7AB6BB011569F8D54F"/>
          </w:pPr>
          <w:r>
            <w:t>[Type text]</w:t>
          </w:r>
        </w:p>
      </w:docPartBody>
    </w:docPart>
    <w:docPart>
      <w:docPartPr>
        <w:name w:val="AA37F8D310544EEEBCD7160444370C59"/>
        <w:category>
          <w:name w:val="General"/>
          <w:gallery w:val="placeholder"/>
        </w:category>
        <w:types>
          <w:type w:val="bbPlcHdr"/>
        </w:types>
        <w:behaviors>
          <w:behavior w:val="content"/>
        </w:behaviors>
        <w:guid w:val="{15C173E4-9169-44C8-88FE-4DD500F98C49}"/>
      </w:docPartPr>
      <w:docPartBody>
        <w:p w:rsidR="00D93415" w:rsidRDefault="00F8702B">
          <w:pPr>
            <w:pStyle w:val="AA37F8D310544EEEBCD7160444370C59"/>
          </w:pPr>
          <w:r>
            <w:t>[Type text]</w:t>
          </w:r>
        </w:p>
      </w:docPartBody>
    </w:docPart>
    <w:docPart>
      <w:docPartPr>
        <w:name w:val="013CC2F5CF6C420FAB2ECE15D7D47C9A"/>
        <w:category>
          <w:name w:val="General"/>
          <w:gallery w:val="placeholder"/>
        </w:category>
        <w:types>
          <w:type w:val="bbPlcHdr"/>
        </w:types>
        <w:behaviors>
          <w:behavior w:val="content"/>
        </w:behaviors>
        <w:guid w:val="{697008D0-CA3D-4918-A9F6-5E2FC1708946}"/>
      </w:docPartPr>
      <w:docPartBody>
        <w:p w:rsidR="00D93415" w:rsidRDefault="00F8702B">
          <w:pPr>
            <w:pStyle w:val="013CC2F5CF6C420FAB2ECE15D7D47C9A"/>
          </w:pPr>
          <w:r>
            <w:t>[Type text]</w:t>
          </w:r>
        </w:p>
      </w:docPartBody>
    </w:docPart>
    <w:docPart>
      <w:docPartPr>
        <w:name w:val="291E3D6022CD4BEE916AD36F3B32DFEF"/>
        <w:category>
          <w:name w:val="General"/>
          <w:gallery w:val="placeholder"/>
        </w:category>
        <w:types>
          <w:type w:val="bbPlcHdr"/>
        </w:types>
        <w:behaviors>
          <w:behavior w:val="content"/>
        </w:behaviors>
        <w:guid w:val="{831FB078-2EE3-49FD-B2CB-F11111AB67EC}"/>
      </w:docPartPr>
      <w:docPartBody>
        <w:p w:rsidR="00D93415" w:rsidRDefault="00F8702B">
          <w:pPr>
            <w:pStyle w:val="291E3D6022CD4BEE916AD36F3B32DFEF"/>
          </w:pPr>
          <w:r>
            <w:t>[Type text]</w:t>
          </w:r>
        </w:p>
      </w:docPartBody>
    </w:docPart>
    <w:docPart>
      <w:docPartPr>
        <w:name w:val="663425999FBD4465B1062DE7ACB2F99C"/>
        <w:category>
          <w:name w:val="General"/>
          <w:gallery w:val="placeholder"/>
        </w:category>
        <w:types>
          <w:type w:val="bbPlcHdr"/>
        </w:types>
        <w:behaviors>
          <w:behavior w:val="content"/>
        </w:behaviors>
        <w:guid w:val="{C6C0BA12-2BBE-467B-9273-BE9065FBC22D}"/>
      </w:docPartPr>
      <w:docPartBody>
        <w:p w:rsidR="00D93415" w:rsidRDefault="00F8702B">
          <w:pPr>
            <w:pStyle w:val="663425999FBD4465B1062DE7ACB2F99C"/>
          </w:pPr>
          <w:r>
            <w:t>[Type text]</w:t>
          </w:r>
        </w:p>
      </w:docPartBody>
    </w:docPart>
    <w:docPart>
      <w:docPartPr>
        <w:name w:val="EBAC3008013F45928E004643542CFFAB"/>
        <w:category>
          <w:name w:val="General"/>
          <w:gallery w:val="placeholder"/>
        </w:category>
        <w:types>
          <w:type w:val="bbPlcHdr"/>
        </w:types>
        <w:behaviors>
          <w:behavior w:val="content"/>
        </w:behaviors>
        <w:guid w:val="{DCDCFB6F-1FB7-4FF6-B0EB-E600139A8924}"/>
      </w:docPartPr>
      <w:docPartBody>
        <w:p w:rsidR="00D93415" w:rsidRDefault="00F8702B">
          <w:pPr>
            <w:pStyle w:val="EBAC3008013F45928E004643542CFFAB"/>
          </w:pPr>
          <w:r>
            <w:t>[Type text]</w:t>
          </w:r>
        </w:p>
      </w:docPartBody>
    </w:docPart>
    <w:docPart>
      <w:docPartPr>
        <w:name w:val="D123987D6D24449EA0E22EC62027151C"/>
        <w:category>
          <w:name w:val="General"/>
          <w:gallery w:val="placeholder"/>
        </w:category>
        <w:types>
          <w:type w:val="bbPlcHdr"/>
        </w:types>
        <w:behaviors>
          <w:behavior w:val="content"/>
        </w:behaviors>
        <w:guid w:val="{4916B624-2CE7-4369-AC2F-B1C4F3D63140}"/>
      </w:docPartPr>
      <w:docPartBody>
        <w:p w:rsidR="00D93415" w:rsidRDefault="00F8702B">
          <w:pPr>
            <w:pStyle w:val="D123987D6D24449EA0E22EC62027151C"/>
          </w:pPr>
          <w:r>
            <w:t>[Type text]</w:t>
          </w:r>
        </w:p>
      </w:docPartBody>
    </w:docPart>
    <w:docPart>
      <w:docPartPr>
        <w:name w:val="6D237711F1C543758FC88DB7279B6CE6"/>
        <w:category>
          <w:name w:val="General"/>
          <w:gallery w:val="placeholder"/>
        </w:category>
        <w:types>
          <w:type w:val="bbPlcHdr"/>
        </w:types>
        <w:behaviors>
          <w:behavior w:val="content"/>
        </w:behaviors>
        <w:guid w:val="{E4C70590-E751-4320-AB71-41A4F7F5A911}"/>
      </w:docPartPr>
      <w:docPartBody>
        <w:p w:rsidR="00D93415" w:rsidRDefault="00F8702B">
          <w:pPr>
            <w:pStyle w:val="6D237711F1C543758FC88DB7279B6CE6"/>
          </w:pPr>
          <w:r>
            <w:t>[Type text]</w:t>
          </w:r>
        </w:p>
      </w:docPartBody>
    </w:docPart>
    <w:docPart>
      <w:docPartPr>
        <w:name w:val="0389FC537FBE475D902B41BD90133317"/>
        <w:category>
          <w:name w:val="General"/>
          <w:gallery w:val="placeholder"/>
        </w:category>
        <w:types>
          <w:type w:val="bbPlcHdr"/>
        </w:types>
        <w:behaviors>
          <w:behavior w:val="content"/>
        </w:behaviors>
        <w:guid w:val="{59DBB783-8752-42EF-B63B-BB37AD1968D6}"/>
      </w:docPartPr>
      <w:docPartBody>
        <w:p w:rsidR="00D93415" w:rsidRDefault="00F8702B">
          <w:pPr>
            <w:pStyle w:val="0389FC537FBE475D902B41BD90133317"/>
          </w:pPr>
          <w:r>
            <w:t>[Type text]</w:t>
          </w:r>
        </w:p>
      </w:docPartBody>
    </w:docPart>
    <w:docPart>
      <w:docPartPr>
        <w:name w:val="985B87E56DF4406A939D3D5795B80C66"/>
        <w:category>
          <w:name w:val="General"/>
          <w:gallery w:val="placeholder"/>
        </w:category>
        <w:types>
          <w:type w:val="bbPlcHdr"/>
        </w:types>
        <w:behaviors>
          <w:behavior w:val="content"/>
        </w:behaviors>
        <w:guid w:val="{4C06C297-609A-4F4A-8A1D-96E144E3D0E9}"/>
      </w:docPartPr>
      <w:docPartBody>
        <w:p w:rsidR="00D93415" w:rsidRDefault="00F8702B">
          <w:pPr>
            <w:pStyle w:val="985B87E56DF4406A939D3D5795B80C66"/>
          </w:pPr>
          <w:r>
            <w:t>[Type text]</w:t>
          </w:r>
        </w:p>
      </w:docPartBody>
    </w:docPart>
    <w:docPart>
      <w:docPartPr>
        <w:name w:val="021842BCCEFA45CCB8E3DDB272EF865F"/>
        <w:category>
          <w:name w:val="General"/>
          <w:gallery w:val="placeholder"/>
        </w:category>
        <w:types>
          <w:type w:val="bbPlcHdr"/>
        </w:types>
        <w:behaviors>
          <w:behavior w:val="content"/>
        </w:behaviors>
        <w:guid w:val="{690D6422-1B82-4B54-87B2-BABA9899BC57}"/>
      </w:docPartPr>
      <w:docPartBody>
        <w:p w:rsidR="00D93415" w:rsidRDefault="00F8702B">
          <w:pPr>
            <w:pStyle w:val="021842BCCEFA45CCB8E3DDB272EF865F"/>
          </w:pPr>
          <w:r>
            <w:t>[Type text]</w:t>
          </w:r>
        </w:p>
      </w:docPartBody>
    </w:docPart>
    <w:docPart>
      <w:docPartPr>
        <w:name w:val="2267A7159ABD41AF8740FF90AA0DDD18"/>
        <w:category>
          <w:name w:val="General"/>
          <w:gallery w:val="placeholder"/>
        </w:category>
        <w:types>
          <w:type w:val="bbPlcHdr"/>
        </w:types>
        <w:behaviors>
          <w:behavior w:val="content"/>
        </w:behaviors>
        <w:guid w:val="{129F4E2D-7414-4A0A-8358-64072DF064D9}"/>
      </w:docPartPr>
      <w:docPartBody>
        <w:p w:rsidR="00D93415" w:rsidRDefault="00F8702B">
          <w:pPr>
            <w:pStyle w:val="2267A7159ABD41AF8740FF90AA0DDD18"/>
          </w:pPr>
          <w:r>
            <w:t>[Type text]</w:t>
          </w:r>
        </w:p>
      </w:docPartBody>
    </w:docPart>
    <w:docPart>
      <w:docPartPr>
        <w:name w:val="9640552788A44055A509E5ED9760E01C"/>
        <w:category>
          <w:name w:val="General"/>
          <w:gallery w:val="placeholder"/>
        </w:category>
        <w:types>
          <w:type w:val="bbPlcHdr"/>
        </w:types>
        <w:behaviors>
          <w:behavior w:val="content"/>
        </w:behaviors>
        <w:guid w:val="{713971DB-CF62-422F-A732-3A5B9FA6F051}"/>
      </w:docPartPr>
      <w:docPartBody>
        <w:p w:rsidR="00D93415" w:rsidRDefault="00F8702B">
          <w:pPr>
            <w:pStyle w:val="9640552788A44055A509E5ED9760E01C"/>
          </w:pPr>
          <w:r>
            <w:t>[Type text]</w:t>
          </w:r>
        </w:p>
      </w:docPartBody>
    </w:docPart>
    <w:docPart>
      <w:docPartPr>
        <w:name w:val="EADAD48F89D74F9BB6E435D9FD54F190"/>
        <w:category>
          <w:name w:val="General"/>
          <w:gallery w:val="placeholder"/>
        </w:category>
        <w:types>
          <w:type w:val="bbPlcHdr"/>
        </w:types>
        <w:behaviors>
          <w:behavior w:val="content"/>
        </w:behaviors>
        <w:guid w:val="{23A9477E-1E66-4385-8930-054FF53EFF07}"/>
      </w:docPartPr>
      <w:docPartBody>
        <w:p w:rsidR="00D93415" w:rsidRDefault="00F8702B">
          <w:pPr>
            <w:pStyle w:val="EADAD48F89D74F9BB6E435D9FD54F190"/>
          </w:pPr>
          <w:r>
            <w:t>[Type text]</w:t>
          </w:r>
        </w:p>
      </w:docPartBody>
    </w:docPart>
    <w:docPart>
      <w:docPartPr>
        <w:name w:val="E41944C2DF47458EB97C13870F0E8225"/>
        <w:category>
          <w:name w:val="General"/>
          <w:gallery w:val="placeholder"/>
        </w:category>
        <w:types>
          <w:type w:val="bbPlcHdr"/>
        </w:types>
        <w:behaviors>
          <w:behavior w:val="content"/>
        </w:behaviors>
        <w:guid w:val="{B96140D1-7A5B-4FA9-9EBE-3988D0030A28}"/>
      </w:docPartPr>
      <w:docPartBody>
        <w:p w:rsidR="00D93415" w:rsidRDefault="00F8702B">
          <w:pPr>
            <w:pStyle w:val="E41944C2DF47458EB97C13870F0E8225"/>
          </w:pPr>
          <w:r>
            <w:t>[Type text]</w:t>
          </w:r>
        </w:p>
      </w:docPartBody>
    </w:docPart>
    <w:docPart>
      <w:docPartPr>
        <w:name w:val="806C398CB713423580619EAEBF92FEA9"/>
        <w:category>
          <w:name w:val="General"/>
          <w:gallery w:val="placeholder"/>
        </w:category>
        <w:types>
          <w:type w:val="bbPlcHdr"/>
        </w:types>
        <w:behaviors>
          <w:behavior w:val="content"/>
        </w:behaviors>
        <w:guid w:val="{22583B74-A72D-4234-8181-472BC94E8126}"/>
      </w:docPartPr>
      <w:docPartBody>
        <w:p w:rsidR="00D93415" w:rsidRDefault="00F8702B">
          <w:pPr>
            <w:pStyle w:val="806C398CB713423580619EAEBF92FEA9"/>
          </w:pPr>
          <w:r>
            <w:t>[Type text]</w:t>
          </w:r>
        </w:p>
      </w:docPartBody>
    </w:docPart>
    <w:docPart>
      <w:docPartPr>
        <w:name w:val="7C56921F2B7A4E5784F04AD8CCDE6D06"/>
        <w:category>
          <w:name w:val="General"/>
          <w:gallery w:val="placeholder"/>
        </w:category>
        <w:types>
          <w:type w:val="bbPlcHdr"/>
        </w:types>
        <w:behaviors>
          <w:behavior w:val="content"/>
        </w:behaviors>
        <w:guid w:val="{084FD604-80D2-41A9-BCAC-3402EAA9B741}"/>
      </w:docPartPr>
      <w:docPartBody>
        <w:p w:rsidR="00D93415" w:rsidRDefault="00F8702B">
          <w:pPr>
            <w:pStyle w:val="7C56921F2B7A4E5784F04AD8CCDE6D06"/>
          </w:pPr>
          <w:r>
            <w:t>[Type text]</w:t>
          </w:r>
        </w:p>
      </w:docPartBody>
    </w:docPart>
    <w:docPart>
      <w:docPartPr>
        <w:name w:val="3BA3CE2895244F40B534F45122E27F1C"/>
        <w:category>
          <w:name w:val="General"/>
          <w:gallery w:val="placeholder"/>
        </w:category>
        <w:types>
          <w:type w:val="bbPlcHdr"/>
        </w:types>
        <w:behaviors>
          <w:behavior w:val="content"/>
        </w:behaviors>
        <w:guid w:val="{46CA20DB-590D-453F-BF24-ABD3BC36DC4E}"/>
      </w:docPartPr>
      <w:docPartBody>
        <w:p w:rsidR="00D93415" w:rsidRDefault="00F8702B">
          <w:pPr>
            <w:pStyle w:val="3BA3CE2895244F40B534F45122E27F1C"/>
          </w:pPr>
          <w:r>
            <w:t>[Type text]</w:t>
          </w:r>
        </w:p>
      </w:docPartBody>
    </w:docPart>
    <w:docPart>
      <w:docPartPr>
        <w:name w:val="B5261C0458F64796A95B9F9ACDBA2EDF"/>
        <w:category>
          <w:name w:val="General"/>
          <w:gallery w:val="placeholder"/>
        </w:category>
        <w:types>
          <w:type w:val="bbPlcHdr"/>
        </w:types>
        <w:behaviors>
          <w:behavior w:val="content"/>
        </w:behaviors>
        <w:guid w:val="{23EE6E61-F436-4188-AF01-BF8EECDE48A2}"/>
      </w:docPartPr>
      <w:docPartBody>
        <w:p w:rsidR="00D93415" w:rsidRDefault="00F8702B">
          <w:pPr>
            <w:pStyle w:val="B5261C0458F64796A95B9F9ACDBA2EDF"/>
          </w:pPr>
          <w:r>
            <w:t>[Type text]</w:t>
          </w:r>
        </w:p>
      </w:docPartBody>
    </w:docPart>
    <w:docPart>
      <w:docPartPr>
        <w:name w:val="9CA410EBCC374874977063B27D7A900D"/>
        <w:category>
          <w:name w:val="General"/>
          <w:gallery w:val="placeholder"/>
        </w:category>
        <w:types>
          <w:type w:val="bbPlcHdr"/>
        </w:types>
        <w:behaviors>
          <w:behavior w:val="content"/>
        </w:behaviors>
        <w:guid w:val="{5F9B2B2D-EC4A-44AD-B2D7-70D37E1BCD26}"/>
      </w:docPartPr>
      <w:docPartBody>
        <w:p w:rsidR="00D93415" w:rsidRDefault="00F8702B">
          <w:pPr>
            <w:pStyle w:val="9CA410EBCC374874977063B27D7A900D"/>
          </w:pPr>
          <w:r>
            <w:t>[Type text]</w:t>
          </w:r>
        </w:p>
      </w:docPartBody>
    </w:docPart>
    <w:docPart>
      <w:docPartPr>
        <w:name w:val="C165273F29ED4E9396C2EB4CC35CFE9D"/>
        <w:category>
          <w:name w:val="General"/>
          <w:gallery w:val="placeholder"/>
        </w:category>
        <w:types>
          <w:type w:val="bbPlcHdr"/>
        </w:types>
        <w:behaviors>
          <w:behavior w:val="content"/>
        </w:behaviors>
        <w:guid w:val="{0DDFE2C3-C5F5-4DE1-8945-B0FB3435E8F2}"/>
      </w:docPartPr>
      <w:docPartBody>
        <w:p w:rsidR="00D93415" w:rsidRDefault="00F8702B">
          <w:pPr>
            <w:pStyle w:val="C165273F29ED4E9396C2EB4CC35CFE9D"/>
          </w:pPr>
          <w:r>
            <w:t>[Type text]</w:t>
          </w:r>
        </w:p>
      </w:docPartBody>
    </w:docPart>
    <w:docPart>
      <w:docPartPr>
        <w:name w:val="9F7DB7AE64264C5E82D408D2883ECCB4"/>
        <w:category>
          <w:name w:val="General"/>
          <w:gallery w:val="placeholder"/>
        </w:category>
        <w:types>
          <w:type w:val="bbPlcHdr"/>
        </w:types>
        <w:behaviors>
          <w:behavior w:val="content"/>
        </w:behaviors>
        <w:guid w:val="{B0B50A01-9860-4091-A8BD-C347D76527CE}"/>
      </w:docPartPr>
      <w:docPartBody>
        <w:p w:rsidR="00D93415" w:rsidRDefault="00F8702B">
          <w:pPr>
            <w:pStyle w:val="9F7DB7AE64264C5E82D408D2883ECCB4"/>
          </w:pPr>
          <w:r>
            <w:t>[Type text]</w:t>
          </w:r>
        </w:p>
      </w:docPartBody>
    </w:docPart>
    <w:docPart>
      <w:docPartPr>
        <w:name w:val="31205349575A422DB7029EC0156CA8F0"/>
        <w:category>
          <w:name w:val="General"/>
          <w:gallery w:val="placeholder"/>
        </w:category>
        <w:types>
          <w:type w:val="bbPlcHdr"/>
        </w:types>
        <w:behaviors>
          <w:behavior w:val="content"/>
        </w:behaviors>
        <w:guid w:val="{037B182E-A176-4451-8722-408EFF55C6A2}"/>
      </w:docPartPr>
      <w:docPartBody>
        <w:p w:rsidR="00D93415" w:rsidRDefault="00F8702B">
          <w:pPr>
            <w:pStyle w:val="31205349575A422DB7029EC0156CA8F0"/>
          </w:pPr>
          <w:r>
            <w:t>[Type text]</w:t>
          </w:r>
        </w:p>
      </w:docPartBody>
    </w:docPart>
    <w:docPart>
      <w:docPartPr>
        <w:name w:val="31B7D57E051E4BDCAB89DA2295BC605F"/>
        <w:category>
          <w:name w:val="General"/>
          <w:gallery w:val="placeholder"/>
        </w:category>
        <w:types>
          <w:type w:val="bbPlcHdr"/>
        </w:types>
        <w:behaviors>
          <w:behavior w:val="content"/>
        </w:behaviors>
        <w:guid w:val="{BE1E8507-C388-4D6D-AB8B-875A861C9999}"/>
      </w:docPartPr>
      <w:docPartBody>
        <w:p w:rsidR="00D93415" w:rsidRDefault="00F8702B">
          <w:pPr>
            <w:pStyle w:val="31B7D57E051E4BDCAB89DA2295BC605F"/>
          </w:pPr>
          <w:r>
            <w:t>[Type text]</w:t>
          </w:r>
        </w:p>
      </w:docPartBody>
    </w:docPart>
    <w:docPart>
      <w:docPartPr>
        <w:name w:val="1C8A6CF502E844718392694D80168B4A"/>
        <w:category>
          <w:name w:val="General"/>
          <w:gallery w:val="placeholder"/>
        </w:category>
        <w:types>
          <w:type w:val="bbPlcHdr"/>
        </w:types>
        <w:behaviors>
          <w:behavior w:val="content"/>
        </w:behaviors>
        <w:guid w:val="{0C292847-42E6-497D-845F-252439DBE06E}"/>
      </w:docPartPr>
      <w:docPartBody>
        <w:p w:rsidR="00D93415" w:rsidRDefault="00F8702B">
          <w:pPr>
            <w:pStyle w:val="1C8A6CF502E844718392694D80168B4A"/>
          </w:pPr>
          <w:r>
            <w:t>[Type text]</w:t>
          </w:r>
        </w:p>
      </w:docPartBody>
    </w:docPart>
    <w:docPart>
      <w:docPartPr>
        <w:name w:val="0169DD3B51234B178B4F0792DC1CD85E"/>
        <w:category>
          <w:name w:val="General"/>
          <w:gallery w:val="placeholder"/>
        </w:category>
        <w:types>
          <w:type w:val="bbPlcHdr"/>
        </w:types>
        <w:behaviors>
          <w:behavior w:val="content"/>
        </w:behaviors>
        <w:guid w:val="{31ABC33B-D70F-4BC4-AF6C-6269DE867798}"/>
      </w:docPartPr>
      <w:docPartBody>
        <w:p w:rsidR="00D93415" w:rsidRDefault="00F8702B">
          <w:pPr>
            <w:pStyle w:val="0169DD3B51234B178B4F0792DC1CD85E"/>
          </w:pPr>
          <w:r>
            <w:t>[Type text]</w:t>
          </w:r>
        </w:p>
      </w:docPartBody>
    </w:docPart>
    <w:docPart>
      <w:docPartPr>
        <w:name w:val="3AC2E3F0DB6F433ABE614254D6221E77"/>
        <w:category>
          <w:name w:val="General"/>
          <w:gallery w:val="placeholder"/>
        </w:category>
        <w:types>
          <w:type w:val="bbPlcHdr"/>
        </w:types>
        <w:behaviors>
          <w:behavior w:val="content"/>
        </w:behaviors>
        <w:guid w:val="{2208AF24-F740-481E-852E-ADA88124FEB1}"/>
      </w:docPartPr>
      <w:docPartBody>
        <w:p w:rsidR="00D93415" w:rsidRDefault="00F8702B">
          <w:pPr>
            <w:pStyle w:val="3AC2E3F0DB6F433ABE614254D6221E77"/>
          </w:pPr>
          <w:r>
            <w:t>[Type text]</w:t>
          </w:r>
        </w:p>
      </w:docPartBody>
    </w:docPart>
    <w:docPart>
      <w:docPartPr>
        <w:name w:val="C4D8D5A5D3524128A433CB2A5B5FCDA5"/>
        <w:category>
          <w:name w:val="General"/>
          <w:gallery w:val="placeholder"/>
        </w:category>
        <w:types>
          <w:type w:val="bbPlcHdr"/>
        </w:types>
        <w:behaviors>
          <w:behavior w:val="content"/>
        </w:behaviors>
        <w:guid w:val="{B115CA43-5915-4F15-9ADF-371FCD86A198}"/>
      </w:docPartPr>
      <w:docPartBody>
        <w:p w:rsidR="00D93415" w:rsidRDefault="00F8702B">
          <w:pPr>
            <w:pStyle w:val="C4D8D5A5D3524128A433CB2A5B5FCDA5"/>
          </w:pPr>
          <w:r>
            <w:t>[Type text]</w:t>
          </w:r>
        </w:p>
      </w:docPartBody>
    </w:docPart>
    <w:docPart>
      <w:docPartPr>
        <w:name w:val="3AE293C0A0BD4951B356E30B6F9ECB98"/>
        <w:category>
          <w:name w:val="General"/>
          <w:gallery w:val="placeholder"/>
        </w:category>
        <w:types>
          <w:type w:val="bbPlcHdr"/>
        </w:types>
        <w:behaviors>
          <w:behavior w:val="content"/>
        </w:behaviors>
        <w:guid w:val="{7AEBA1CD-2A12-4845-896E-D72382F2BE62}"/>
      </w:docPartPr>
      <w:docPartBody>
        <w:p w:rsidR="00D93415" w:rsidRDefault="00F8702B">
          <w:pPr>
            <w:pStyle w:val="3AE293C0A0BD4951B356E30B6F9ECB98"/>
          </w:pPr>
          <w:r>
            <w:t>[Type text]</w:t>
          </w:r>
        </w:p>
      </w:docPartBody>
    </w:docPart>
    <w:docPart>
      <w:docPartPr>
        <w:name w:val="C1315F8B1F544183803A403AAED2046E"/>
        <w:category>
          <w:name w:val="General"/>
          <w:gallery w:val="placeholder"/>
        </w:category>
        <w:types>
          <w:type w:val="bbPlcHdr"/>
        </w:types>
        <w:behaviors>
          <w:behavior w:val="content"/>
        </w:behaviors>
        <w:guid w:val="{8902F73A-2533-4401-BFAD-77664BD65ADD}"/>
      </w:docPartPr>
      <w:docPartBody>
        <w:p w:rsidR="00D93415" w:rsidRDefault="00F8702B">
          <w:pPr>
            <w:pStyle w:val="C1315F8B1F544183803A403AAED2046E"/>
          </w:pPr>
          <w:r>
            <w:t>[Type text]</w:t>
          </w:r>
        </w:p>
      </w:docPartBody>
    </w:docPart>
    <w:docPart>
      <w:docPartPr>
        <w:name w:val="C04E692734104E6CB5F7BDAB38FA3EB6"/>
        <w:category>
          <w:name w:val="General"/>
          <w:gallery w:val="placeholder"/>
        </w:category>
        <w:types>
          <w:type w:val="bbPlcHdr"/>
        </w:types>
        <w:behaviors>
          <w:behavior w:val="content"/>
        </w:behaviors>
        <w:guid w:val="{41AC1A9D-929B-475D-8E67-E90A20D37076}"/>
      </w:docPartPr>
      <w:docPartBody>
        <w:p w:rsidR="00D93415" w:rsidRDefault="00F8702B">
          <w:pPr>
            <w:pStyle w:val="C04E692734104E6CB5F7BDAB38FA3EB6"/>
          </w:pPr>
          <w:r>
            <w:t>[Type text]</w:t>
          </w:r>
        </w:p>
      </w:docPartBody>
    </w:docPart>
    <w:docPart>
      <w:docPartPr>
        <w:name w:val="10B2565043A242BABFE22F2A083E3087"/>
        <w:category>
          <w:name w:val="General"/>
          <w:gallery w:val="placeholder"/>
        </w:category>
        <w:types>
          <w:type w:val="bbPlcHdr"/>
        </w:types>
        <w:behaviors>
          <w:behavior w:val="content"/>
        </w:behaviors>
        <w:guid w:val="{C205A75B-6DC0-4B75-9BC7-C3F80F638AC3}"/>
      </w:docPartPr>
      <w:docPartBody>
        <w:p w:rsidR="00D93415" w:rsidRDefault="00F8702B">
          <w:pPr>
            <w:pStyle w:val="10B2565043A242BABFE22F2A083E3087"/>
          </w:pPr>
          <w:r>
            <w:t>[Type text]</w:t>
          </w:r>
        </w:p>
      </w:docPartBody>
    </w:docPart>
    <w:docPart>
      <w:docPartPr>
        <w:name w:val="205364EC1E3846FD8BC410F5293D3B80"/>
        <w:category>
          <w:name w:val="General"/>
          <w:gallery w:val="placeholder"/>
        </w:category>
        <w:types>
          <w:type w:val="bbPlcHdr"/>
        </w:types>
        <w:behaviors>
          <w:behavior w:val="content"/>
        </w:behaviors>
        <w:guid w:val="{7FC8525C-4756-4F83-A00B-D108B434B6D3}"/>
      </w:docPartPr>
      <w:docPartBody>
        <w:p w:rsidR="00D93415" w:rsidRDefault="00F8702B">
          <w:pPr>
            <w:pStyle w:val="205364EC1E3846FD8BC410F5293D3B80"/>
          </w:pPr>
          <w:r>
            <w:t>[Type text]</w:t>
          </w:r>
        </w:p>
      </w:docPartBody>
    </w:docPart>
    <w:docPart>
      <w:docPartPr>
        <w:name w:val="D33E82C3B85D4325BF33B5AC18A4DB82"/>
        <w:category>
          <w:name w:val="General"/>
          <w:gallery w:val="placeholder"/>
        </w:category>
        <w:types>
          <w:type w:val="bbPlcHdr"/>
        </w:types>
        <w:behaviors>
          <w:behavior w:val="content"/>
        </w:behaviors>
        <w:guid w:val="{95D133F7-88C1-4AA7-BA06-39B826F1AF99}"/>
      </w:docPartPr>
      <w:docPartBody>
        <w:p w:rsidR="00D93415" w:rsidRDefault="00F8702B">
          <w:pPr>
            <w:pStyle w:val="D33E82C3B85D4325BF33B5AC18A4DB82"/>
          </w:pPr>
          <w:r>
            <w:t>[Type text]</w:t>
          </w:r>
        </w:p>
      </w:docPartBody>
    </w:docPart>
    <w:docPart>
      <w:docPartPr>
        <w:name w:val="F9AE1841A08A40F2A42DB36F12B227E1"/>
        <w:category>
          <w:name w:val="General"/>
          <w:gallery w:val="placeholder"/>
        </w:category>
        <w:types>
          <w:type w:val="bbPlcHdr"/>
        </w:types>
        <w:behaviors>
          <w:behavior w:val="content"/>
        </w:behaviors>
        <w:guid w:val="{B445EA3B-0FEC-4269-B662-67534BBB95C9}"/>
      </w:docPartPr>
      <w:docPartBody>
        <w:p w:rsidR="00D93415" w:rsidRDefault="00F8702B">
          <w:pPr>
            <w:pStyle w:val="F9AE1841A08A40F2A42DB36F12B227E1"/>
          </w:pPr>
          <w:r>
            <w:t>[Type text]</w:t>
          </w:r>
        </w:p>
      </w:docPartBody>
    </w:docPart>
    <w:docPart>
      <w:docPartPr>
        <w:name w:val="42638437AFA64D3D8AA5BB135C2CF39B"/>
        <w:category>
          <w:name w:val="General"/>
          <w:gallery w:val="placeholder"/>
        </w:category>
        <w:types>
          <w:type w:val="bbPlcHdr"/>
        </w:types>
        <w:behaviors>
          <w:behavior w:val="content"/>
        </w:behaviors>
        <w:guid w:val="{465F06BB-D8E6-4C5D-9175-3ED4C0EA3FE7}"/>
      </w:docPartPr>
      <w:docPartBody>
        <w:p w:rsidR="00D93415" w:rsidRDefault="00F8702B">
          <w:pPr>
            <w:pStyle w:val="42638437AFA64D3D8AA5BB135C2CF39B"/>
          </w:pPr>
          <w:r>
            <w:t>[Type text]</w:t>
          </w:r>
        </w:p>
      </w:docPartBody>
    </w:docPart>
    <w:docPart>
      <w:docPartPr>
        <w:name w:val="27A41D63BCE64CA686CEB2415E30B3F6"/>
        <w:category>
          <w:name w:val="General"/>
          <w:gallery w:val="placeholder"/>
        </w:category>
        <w:types>
          <w:type w:val="bbPlcHdr"/>
        </w:types>
        <w:behaviors>
          <w:behavior w:val="content"/>
        </w:behaviors>
        <w:guid w:val="{E1A94729-A88F-44AC-A543-61D46DCBC94C}"/>
      </w:docPartPr>
      <w:docPartBody>
        <w:p w:rsidR="00D93415" w:rsidRDefault="00F8702B">
          <w:pPr>
            <w:pStyle w:val="27A41D63BCE64CA686CEB2415E30B3F6"/>
          </w:pPr>
          <w:r>
            <w:t>[Type text]</w:t>
          </w:r>
        </w:p>
      </w:docPartBody>
    </w:docPart>
    <w:docPart>
      <w:docPartPr>
        <w:name w:val="B37EBA807BA7480E92FF4FE4C1F55BB7"/>
        <w:category>
          <w:name w:val="General"/>
          <w:gallery w:val="placeholder"/>
        </w:category>
        <w:types>
          <w:type w:val="bbPlcHdr"/>
        </w:types>
        <w:behaviors>
          <w:behavior w:val="content"/>
        </w:behaviors>
        <w:guid w:val="{D6A2E8F0-1273-43AA-9142-C1C91C82B81F}"/>
      </w:docPartPr>
      <w:docPartBody>
        <w:p w:rsidR="00D93415" w:rsidRDefault="00F8702B">
          <w:pPr>
            <w:pStyle w:val="B37EBA807BA7480E92FF4FE4C1F55BB7"/>
          </w:pPr>
          <w:r>
            <w:t>[Type text]</w:t>
          </w:r>
        </w:p>
      </w:docPartBody>
    </w:docPart>
    <w:docPart>
      <w:docPartPr>
        <w:name w:val="598A58455F8C449B933F48787FF2271F"/>
        <w:category>
          <w:name w:val="General"/>
          <w:gallery w:val="placeholder"/>
        </w:category>
        <w:types>
          <w:type w:val="bbPlcHdr"/>
        </w:types>
        <w:behaviors>
          <w:behavior w:val="content"/>
        </w:behaviors>
        <w:guid w:val="{3F0EC332-127E-4164-8F8D-03F82C6F3B1C}"/>
      </w:docPartPr>
      <w:docPartBody>
        <w:p w:rsidR="00D93415" w:rsidRDefault="00F8702B">
          <w:pPr>
            <w:pStyle w:val="598A58455F8C449B933F48787FF2271F"/>
          </w:pPr>
          <w:r>
            <w:t>[Type text]</w:t>
          </w:r>
        </w:p>
      </w:docPartBody>
    </w:docPart>
    <w:docPart>
      <w:docPartPr>
        <w:name w:val="F41E24886C5F431690FAECB5336A795C"/>
        <w:category>
          <w:name w:val="General"/>
          <w:gallery w:val="placeholder"/>
        </w:category>
        <w:types>
          <w:type w:val="bbPlcHdr"/>
        </w:types>
        <w:behaviors>
          <w:behavior w:val="content"/>
        </w:behaviors>
        <w:guid w:val="{AA40F2BC-71F5-45C9-B353-A40142CC8968}"/>
      </w:docPartPr>
      <w:docPartBody>
        <w:p w:rsidR="00D93415" w:rsidRDefault="00F8702B">
          <w:pPr>
            <w:pStyle w:val="F41E24886C5F431690FAECB5336A795C"/>
          </w:pPr>
          <w:r>
            <w:t>[Type text]</w:t>
          </w:r>
        </w:p>
      </w:docPartBody>
    </w:docPart>
    <w:docPart>
      <w:docPartPr>
        <w:name w:val="49E15A502B754051BE31F1DE8BCEC7A4"/>
        <w:category>
          <w:name w:val="General"/>
          <w:gallery w:val="placeholder"/>
        </w:category>
        <w:types>
          <w:type w:val="bbPlcHdr"/>
        </w:types>
        <w:behaviors>
          <w:behavior w:val="content"/>
        </w:behaviors>
        <w:guid w:val="{88B2E828-5BAE-4FBA-9AB7-8EC53AD886CA}"/>
      </w:docPartPr>
      <w:docPartBody>
        <w:p w:rsidR="00D93415" w:rsidRDefault="00F8702B">
          <w:pPr>
            <w:pStyle w:val="49E15A502B754051BE31F1DE8BCEC7A4"/>
          </w:pPr>
          <w:r>
            <w:t>[Type text]</w:t>
          </w:r>
        </w:p>
      </w:docPartBody>
    </w:docPart>
    <w:docPart>
      <w:docPartPr>
        <w:name w:val="41DCE77D99A8439F99C8241037A9B4F3"/>
        <w:category>
          <w:name w:val="General"/>
          <w:gallery w:val="placeholder"/>
        </w:category>
        <w:types>
          <w:type w:val="bbPlcHdr"/>
        </w:types>
        <w:behaviors>
          <w:behavior w:val="content"/>
        </w:behaviors>
        <w:guid w:val="{3F4DDBA8-8A09-42AA-8AFB-4BF001F744E5}"/>
      </w:docPartPr>
      <w:docPartBody>
        <w:p w:rsidR="00D93415" w:rsidRDefault="00F8702B">
          <w:pPr>
            <w:pStyle w:val="41DCE77D99A8439F99C8241037A9B4F3"/>
          </w:pPr>
          <w:r>
            <w:t>[Type text]</w:t>
          </w:r>
        </w:p>
      </w:docPartBody>
    </w:docPart>
    <w:docPart>
      <w:docPartPr>
        <w:name w:val="B277EC687DEB46B792628AA3C9834611"/>
        <w:category>
          <w:name w:val="General"/>
          <w:gallery w:val="placeholder"/>
        </w:category>
        <w:types>
          <w:type w:val="bbPlcHdr"/>
        </w:types>
        <w:behaviors>
          <w:behavior w:val="content"/>
        </w:behaviors>
        <w:guid w:val="{39073B46-2DFB-4754-BB13-B2100437F4F4}"/>
      </w:docPartPr>
      <w:docPartBody>
        <w:p w:rsidR="00D93415" w:rsidRDefault="00F8702B">
          <w:pPr>
            <w:pStyle w:val="B277EC687DEB46B792628AA3C9834611"/>
          </w:pPr>
          <w:r>
            <w:t>[Type text]</w:t>
          </w:r>
        </w:p>
      </w:docPartBody>
    </w:docPart>
    <w:docPart>
      <w:docPartPr>
        <w:name w:val="FECD27D66A374BBBAEA378599295A745"/>
        <w:category>
          <w:name w:val="General"/>
          <w:gallery w:val="placeholder"/>
        </w:category>
        <w:types>
          <w:type w:val="bbPlcHdr"/>
        </w:types>
        <w:behaviors>
          <w:behavior w:val="content"/>
        </w:behaviors>
        <w:guid w:val="{3F1E9B59-173B-4477-93E0-593D22B3B77D}"/>
      </w:docPartPr>
      <w:docPartBody>
        <w:p w:rsidR="00D93415" w:rsidRDefault="00F8702B">
          <w:pPr>
            <w:pStyle w:val="FECD27D66A374BBBAEA378599295A745"/>
          </w:pPr>
          <w:r>
            <w:t>[Type text]</w:t>
          </w:r>
        </w:p>
      </w:docPartBody>
    </w:docPart>
    <w:docPart>
      <w:docPartPr>
        <w:name w:val="D9289D519C9145148DB8E658CA907C61"/>
        <w:category>
          <w:name w:val="General"/>
          <w:gallery w:val="placeholder"/>
        </w:category>
        <w:types>
          <w:type w:val="bbPlcHdr"/>
        </w:types>
        <w:behaviors>
          <w:behavior w:val="content"/>
        </w:behaviors>
        <w:guid w:val="{4C809D47-C405-4724-B6EE-44E9C2ADBE0B}"/>
      </w:docPartPr>
      <w:docPartBody>
        <w:p w:rsidR="00D93415" w:rsidRDefault="00F8702B">
          <w:pPr>
            <w:pStyle w:val="D9289D519C9145148DB8E658CA907C61"/>
          </w:pPr>
          <w:r>
            <w:t>[Type text]</w:t>
          </w:r>
        </w:p>
      </w:docPartBody>
    </w:docPart>
    <w:docPart>
      <w:docPartPr>
        <w:name w:val="A49EFFFCB0554C85A2BA59655CEE8F19"/>
        <w:category>
          <w:name w:val="General"/>
          <w:gallery w:val="placeholder"/>
        </w:category>
        <w:types>
          <w:type w:val="bbPlcHdr"/>
        </w:types>
        <w:behaviors>
          <w:behavior w:val="content"/>
        </w:behaviors>
        <w:guid w:val="{B8AF3C85-2CE8-44C0-9D66-C9A87B680A07}"/>
      </w:docPartPr>
      <w:docPartBody>
        <w:p w:rsidR="00D93415" w:rsidRDefault="00F8702B">
          <w:pPr>
            <w:pStyle w:val="A49EFFFCB0554C85A2BA59655CEE8F19"/>
          </w:pPr>
          <w:r>
            <w:t>[Type text]</w:t>
          </w:r>
        </w:p>
      </w:docPartBody>
    </w:docPart>
    <w:docPart>
      <w:docPartPr>
        <w:name w:val="42F0299CE6444688938B111460B3AF39"/>
        <w:category>
          <w:name w:val="General"/>
          <w:gallery w:val="placeholder"/>
        </w:category>
        <w:types>
          <w:type w:val="bbPlcHdr"/>
        </w:types>
        <w:behaviors>
          <w:behavior w:val="content"/>
        </w:behaviors>
        <w:guid w:val="{18DDB35E-9BCC-40DB-844E-101151C5C39F}"/>
      </w:docPartPr>
      <w:docPartBody>
        <w:p w:rsidR="00D93415" w:rsidRDefault="00F8702B">
          <w:pPr>
            <w:pStyle w:val="42F0299CE6444688938B111460B3AF39"/>
          </w:pPr>
          <w:r>
            <w:t>[Type text]</w:t>
          </w:r>
        </w:p>
      </w:docPartBody>
    </w:docPart>
    <w:docPart>
      <w:docPartPr>
        <w:name w:val="E738D35D14AD48B0B12010466FEA6502"/>
        <w:category>
          <w:name w:val="General"/>
          <w:gallery w:val="placeholder"/>
        </w:category>
        <w:types>
          <w:type w:val="bbPlcHdr"/>
        </w:types>
        <w:behaviors>
          <w:behavior w:val="content"/>
        </w:behaviors>
        <w:guid w:val="{B19164C7-4707-4AD7-AFB7-2131BA4DB76D}"/>
      </w:docPartPr>
      <w:docPartBody>
        <w:p w:rsidR="00D93415" w:rsidRDefault="00F8702B">
          <w:pPr>
            <w:pStyle w:val="E738D35D14AD48B0B12010466FEA6502"/>
          </w:pPr>
          <w:r>
            <w:t>[Type text]</w:t>
          </w:r>
        </w:p>
      </w:docPartBody>
    </w:docPart>
    <w:docPart>
      <w:docPartPr>
        <w:name w:val="0522C28995B84C0E83296061DC7AACE6"/>
        <w:category>
          <w:name w:val="General"/>
          <w:gallery w:val="placeholder"/>
        </w:category>
        <w:types>
          <w:type w:val="bbPlcHdr"/>
        </w:types>
        <w:behaviors>
          <w:behavior w:val="content"/>
        </w:behaviors>
        <w:guid w:val="{C9957256-6AA5-4828-9824-D25B206B6BF8}"/>
      </w:docPartPr>
      <w:docPartBody>
        <w:p w:rsidR="00D93415" w:rsidRDefault="00F8702B">
          <w:pPr>
            <w:pStyle w:val="0522C28995B84C0E83296061DC7AACE6"/>
          </w:pPr>
          <w:r>
            <w:t>[Type text]</w:t>
          </w:r>
        </w:p>
      </w:docPartBody>
    </w:docPart>
    <w:docPart>
      <w:docPartPr>
        <w:name w:val="F9F060C40F414F90B4D795A78193581C"/>
        <w:category>
          <w:name w:val="General"/>
          <w:gallery w:val="placeholder"/>
        </w:category>
        <w:types>
          <w:type w:val="bbPlcHdr"/>
        </w:types>
        <w:behaviors>
          <w:behavior w:val="content"/>
        </w:behaviors>
        <w:guid w:val="{0A4977DB-ADCD-4B07-BC59-38EC759A5EBF}"/>
      </w:docPartPr>
      <w:docPartBody>
        <w:p w:rsidR="00D93415" w:rsidRDefault="00F8702B">
          <w:pPr>
            <w:pStyle w:val="F9F060C40F414F90B4D795A78193581C"/>
          </w:pPr>
          <w:r>
            <w:t>[Type text]</w:t>
          </w:r>
        </w:p>
      </w:docPartBody>
    </w:docPart>
    <w:docPart>
      <w:docPartPr>
        <w:name w:val="54BB8133EEFD48E787AC809D7CB7E9A4"/>
        <w:category>
          <w:name w:val="General"/>
          <w:gallery w:val="placeholder"/>
        </w:category>
        <w:types>
          <w:type w:val="bbPlcHdr"/>
        </w:types>
        <w:behaviors>
          <w:behavior w:val="content"/>
        </w:behaviors>
        <w:guid w:val="{552C2627-3657-49A7-AE44-CAA75D63890B}"/>
      </w:docPartPr>
      <w:docPartBody>
        <w:p w:rsidR="00D93415" w:rsidRDefault="00F8702B">
          <w:pPr>
            <w:pStyle w:val="54BB8133EEFD48E787AC809D7CB7E9A4"/>
          </w:pPr>
          <w:r>
            <w:t>[Type text]</w:t>
          </w:r>
        </w:p>
      </w:docPartBody>
    </w:docPart>
    <w:docPart>
      <w:docPartPr>
        <w:name w:val="56C8B6AA26F040CCA4E73B2E32392037"/>
        <w:category>
          <w:name w:val="General"/>
          <w:gallery w:val="placeholder"/>
        </w:category>
        <w:types>
          <w:type w:val="bbPlcHdr"/>
        </w:types>
        <w:behaviors>
          <w:behavior w:val="content"/>
        </w:behaviors>
        <w:guid w:val="{ABF5BF5C-C19B-4867-9545-FBB333242928}"/>
      </w:docPartPr>
      <w:docPartBody>
        <w:p w:rsidR="00D93415" w:rsidRDefault="00F8702B">
          <w:pPr>
            <w:pStyle w:val="56C8B6AA26F040CCA4E73B2E32392037"/>
          </w:pPr>
          <w:r>
            <w:t>[Type text]</w:t>
          </w:r>
        </w:p>
      </w:docPartBody>
    </w:docPart>
    <w:docPart>
      <w:docPartPr>
        <w:name w:val="261F4780F09849C4B5ADC1FB91E4C5AA"/>
        <w:category>
          <w:name w:val="General"/>
          <w:gallery w:val="placeholder"/>
        </w:category>
        <w:types>
          <w:type w:val="bbPlcHdr"/>
        </w:types>
        <w:behaviors>
          <w:behavior w:val="content"/>
        </w:behaviors>
        <w:guid w:val="{E4DAD2B7-2CD6-4B43-9C1D-2AB4156F4E8B}"/>
      </w:docPartPr>
      <w:docPartBody>
        <w:p w:rsidR="00D93415" w:rsidRDefault="00F8702B">
          <w:pPr>
            <w:pStyle w:val="261F4780F09849C4B5ADC1FB91E4C5AA"/>
          </w:pPr>
          <w:r>
            <w:t>[Type text]</w:t>
          </w:r>
        </w:p>
      </w:docPartBody>
    </w:docPart>
    <w:docPart>
      <w:docPartPr>
        <w:name w:val="8EC99F9A2B4842EDB17AB4534A7B1F26"/>
        <w:category>
          <w:name w:val="General"/>
          <w:gallery w:val="placeholder"/>
        </w:category>
        <w:types>
          <w:type w:val="bbPlcHdr"/>
        </w:types>
        <w:behaviors>
          <w:behavior w:val="content"/>
        </w:behaviors>
        <w:guid w:val="{85299C07-4EBF-41C8-99E1-4F71CBF16F38}"/>
      </w:docPartPr>
      <w:docPartBody>
        <w:p w:rsidR="00D93415" w:rsidRDefault="00F8702B">
          <w:pPr>
            <w:pStyle w:val="8EC99F9A2B4842EDB17AB4534A7B1F26"/>
          </w:pPr>
          <w:r>
            <w:t>[Type text]</w:t>
          </w:r>
        </w:p>
      </w:docPartBody>
    </w:docPart>
    <w:docPart>
      <w:docPartPr>
        <w:name w:val="BEC97736C748491A95C4971EB5849FCC"/>
        <w:category>
          <w:name w:val="General"/>
          <w:gallery w:val="placeholder"/>
        </w:category>
        <w:types>
          <w:type w:val="bbPlcHdr"/>
        </w:types>
        <w:behaviors>
          <w:behavior w:val="content"/>
        </w:behaviors>
        <w:guid w:val="{5EBAD3C2-75A8-402C-BADC-80C1E922B17F}"/>
      </w:docPartPr>
      <w:docPartBody>
        <w:p w:rsidR="00D93415" w:rsidRDefault="00F8702B">
          <w:pPr>
            <w:pStyle w:val="BEC97736C748491A95C4971EB5849FCC"/>
          </w:pPr>
          <w:r>
            <w:t>[Type text]</w:t>
          </w:r>
        </w:p>
      </w:docPartBody>
    </w:docPart>
    <w:docPart>
      <w:docPartPr>
        <w:name w:val="01CB75780FE0490280B4468E53B5ABF2"/>
        <w:category>
          <w:name w:val="General"/>
          <w:gallery w:val="placeholder"/>
        </w:category>
        <w:types>
          <w:type w:val="bbPlcHdr"/>
        </w:types>
        <w:behaviors>
          <w:behavior w:val="content"/>
        </w:behaviors>
        <w:guid w:val="{C509A7CE-CEA4-414E-B1A1-3278DB923CFC}"/>
      </w:docPartPr>
      <w:docPartBody>
        <w:p w:rsidR="00D93415" w:rsidRDefault="00F8702B">
          <w:pPr>
            <w:pStyle w:val="01CB75780FE0490280B4468E53B5ABF2"/>
          </w:pPr>
          <w:r>
            <w:t>[Type text]</w:t>
          </w:r>
        </w:p>
      </w:docPartBody>
    </w:docPart>
    <w:docPart>
      <w:docPartPr>
        <w:name w:val="43F63741CCF1406091992AC21F4EAB94"/>
        <w:category>
          <w:name w:val="General"/>
          <w:gallery w:val="placeholder"/>
        </w:category>
        <w:types>
          <w:type w:val="bbPlcHdr"/>
        </w:types>
        <w:behaviors>
          <w:behavior w:val="content"/>
        </w:behaviors>
        <w:guid w:val="{D0C23368-8D93-4565-8C6A-9DD8A1FA0BB6}"/>
      </w:docPartPr>
      <w:docPartBody>
        <w:p w:rsidR="00D93415" w:rsidRDefault="00F8702B">
          <w:pPr>
            <w:pStyle w:val="43F63741CCF1406091992AC21F4EAB94"/>
          </w:pPr>
          <w:r>
            <w:t>[Type text]</w:t>
          </w:r>
        </w:p>
      </w:docPartBody>
    </w:docPart>
    <w:docPart>
      <w:docPartPr>
        <w:name w:val="E091150359BD41A8B3FBB593E68FB102"/>
        <w:category>
          <w:name w:val="General"/>
          <w:gallery w:val="placeholder"/>
        </w:category>
        <w:types>
          <w:type w:val="bbPlcHdr"/>
        </w:types>
        <w:behaviors>
          <w:behavior w:val="content"/>
        </w:behaviors>
        <w:guid w:val="{CFBCFEEC-1448-4882-BB38-7ED9FA42BF66}"/>
      </w:docPartPr>
      <w:docPartBody>
        <w:p w:rsidR="00D93415" w:rsidRDefault="00F8702B">
          <w:pPr>
            <w:pStyle w:val="E091150359BD41A8B3FBB593E68FB102"/>
          </w:pPr>
          <w:r>
            <w:t>[Type text]</w:t>
          </w:r>
        </w:p>
      </w:docPartBody>
    </w:docPart>
    <w:docPart>
      <w:docPartPr>
        <w:name w:val="2240C2A5BA7346DCA416A22919A178FC"/>
        <w:category>
          <w:name w:val="General"/>
          <w:gallery w:val="placeholder"/>
        </w:category>
        <w:types>
          <w:type w:val="bbPlcHdr"/>
        </w:types>
        <w:behaviors>
          <w:behavior w:val="content"/>
        </w:behaviors>
        <w:guid w:val="{EBD58472-5DED-4354-91CB-316ACDD47F98}"/>
      </w:docPartPr>
      <w:docPartBody>
        <w:p w:rsidR="00D93415" w:rsidRDefault="00F8702B">
          <w:pPr>
            <w:pStyle w:val="2240C2A5BA7346DCA416A22919A178FC"/>
          </w:pPr>
          <w:r>
            <w:t>[Type text]</w:t>
          </w:r>
        </w:p>
      </w:docPartBody>
    </w:docPart>
    <w:docPart>
      <w:docPartPr>
        <w:name w:val="469CBF8004D241338DA9DC9519B76179"/>
        <w:category>
          <w:name w:val="General"/>
          <w:gallery w:val="placeholder"/>
        </w:category>
        <w:types>
          <w:type w:val="bbPlcHdr"/>
        </w:types>
        <w:behaviors>
          <w:behavior w:val="content"/>
        </w:behaviors>
        <w:guid w:val="{38ED57C4-611D-4864-BF0E-88AA7B56E19D}"/>
      </w:docPartPr>
      <w:docPartBody>
        <w:p w:rsidR="00D93415" w:rsidRDefault="00F8702B">
          <w:pPr>
            <w:pStyle w:val="469CBF8004D241338DA9DC9519B76179"/>
          </w:pPr>
          <w:r>
            <w:t>[Type text]</w:t>
          </w:r>
        </w:p>
      </w:docPartBody>
    </w:docPart>
    <w:docPart>
      <w:docPartPr>
        <w:name w:val="6738DAD04E87419C9A7BF45486B4AB86"/>
        <w:category>
          <w:name w:val="General"/>
          <w:gallery w:val="placeholder"/>
        </w:category>
        <w:types>
          <w:type w:val="bbPlcHdr"/>
        </w:types>
        <w:behaviors>
          <w:behavior w:val="content"/>
        </w:behaviors>
        <w:guid w:val="{6ECA9526-EEF9-45F7-B1C1-E0420315E578}"/>
      </w:docPartPr>
      <w:docPartBody>
        <w:p w:rsidR="00D93415" w:rsidRDefault="00F8702B">
          <w:pPr>
            <w:pStyle w:val="6738DAD04E87419C9A7BF45486B4AB86"/>
          </w:pPr>
          <w:r>
            <w:t>[Type text]</w:t>
          </w:r>
        </w:p>
      </w:docPartBody>
    </w:docPart>
    <w:docPart>
      <w:docPartPr>
        <w:name w:val="7012F59143A24A3DAC250487F0B4F3B1"/>
        <w:category>
          <w:name w:val="General"/>
          <w:gallery w:val="placeholder"/>
        </w:category>
        <w:types>
          <w:type w:val="bbPlcHdr"/>
        </w:types>
        <w:behaviors>
          <w:behavior w:val="content"/>
        </w:behaviors>
        <w:guid w:val="{684F4290-3886-43ED-B5F4-EB31246C93F1}"/>
      </w:docPartPr>
      <w:docPartBody>
        <w:p w:rsidR="00D93415" w:rsidRDefault="00F8702B">
          <w:pPr>
            <w:pStyle w:val="7012F59143A24A3DAC250487F0B4F3B1"/>
          </w:pPr>
          <w:r>
            <w:t>[Type text]</w:t>
          </w:r>
        </w:p>
      </w:docPartBody>
    </w:docPart>
    <w:docPart>
      <w:docPartPr>
        <w:name w:val="6F32D6FF5CAA41C1A2C9A280D8A520A6"/>
        <w:category>
          <w:name w:val="General"/>
          <w:gallery w:val="placeholder"/>
        </w:category>
        <w:types>
          <w:type w:val="bbPlcHdr"/>
        </w:types>
        <w:behaviors>
          <w:behavior w:val="content"/>
        </w:behaviors>
        <w:guid w:val="{E8B5B766-690B-421B-8149-88C66566052D}"/>
      </w:docPartPr>
      <w:docPartBody>
        <w:p w:rsidR="00D93415" w:rsidRDefault="00F8702B">
          <w:pPr>
            <w:pStyle w:val="6F32D6FF5CAA41C1A2C9A280D8A520A6"/>
          </w:pPr>
          <w:r>
            <w:t>[Type text]</w:t>
          </w:r>
        </w:p>
      </w:docPartBody>
    </w:docPart>
    <w:docPart>
      <w:docPartPr>
        <w:name w:val="83CE0015828F45FDA957336FD3026A9C"/>
        <w:category>
          <w:name w:val="General"/>
          <w:gallery w:val="placeholder"/>
        </w:category>
        <w:types>
          <w:type w:val="bbPlcHdr"/>
        </w:types>
        <w:behaviors>
          <w:behavior w:val="content"/>
        </w:behaviors>
        <w:guid w:val="{5725755E-76E7-4092-980B-C482C501BFB1}"/>
      </w:docPartPr>
      <w:docPartBody>
        <w:p w:rsidR="00D93415" w:rsidRDefault="00F8702B">
          <w:pPr>
            <w:pStyle w:val="83CE0015828F45FDA957336FD3026A9C"/>
          </w:pPr>
          <w:r>
            <w:t>[Type text]</w:t>
          </w:r>
        </w:p>
      </w:docPartBody>
    </w:docPart>
    <w:docPart>
      <w:docPartPr>
        <w:name w:val="5874A321D17A4BA399E1CFD6AB86B2E8"/>
        <w:category>
          <w:name w:val="General"/>
          <w:gallery w:val="placeholder"/>
        </w:category>
        <w:types>
          <w:type w:val="bbPlcHdr"/>
        </w:types>
        <w:behaviors>
          <w:behavior w:val="content"/>
        </w:behaviors>
        <w:guid w:val="{5791610E-13F6-44A3-B951-E0DBA71787BA}"/>
      </w:docPartPr>
      <w:docPartBody>
        <w:p w:rsidR="00D93415" w:rsidRDefault="00F8702B">
          <w:pPr>
            <w:pStyle w:val="5874A321D17A4BA399E1CFD6AB86B2E8"/>
          </w:pPr>
          <w:r>
            <w:t>[Type text]</w:t>
          </w:r>
        </w:p>
      </w:docPartBody>
    </w:docPart>
    <w:docPart>
      <w:docPartPr>
        <w:name w:val="502AC54685E747E9A944897B9E8125AD"/>
        <w:category>
          <w:name w:val="General"/>
          <w:gallery w:val="placeholder"/>
        </w:category>
        <w:types>
          <w:type w:val="bbPlcHdr"/>
        </w:types>
        <w:behaviors>
          <w:behavior w:val="content"/>
        </w:behaviors>
        <w:guid w:val="{8515E404-49CB-486F-83A4-786C00E360B9}"/>
      </w:docPartPr>
      <w:docPartBody>
        <w:p w:rsidR="00D93415" w:rsidRDefault="00F8702B">
          <w:pPr>
            <w:pStyle w:val="502AC54685E747E9A944897B9E8125AD"/>
          </w:pPr>
          <w:r>
            <w:t>[Type text]</w:t>
          </w:r>
        </w:p>
      </w:docPartBody>
    </w:docPart>
    <w:docPart>
      <w:docPartPr>
        <w:name w:val="3A282BE252E14674A147107FFD4A288F"/>
        <w:category>
          <w:name w:val="General"/>
          <w:gallery w:val="placeholder"/>
        </w:category>
        <w:types>
          <w:type w:val="bbPlcHdr"/>
        </w:types>
        <w:behaviors>
          <w:behavior w:val="content"/>
        </w:behaviors>
        <w:guid w:val="{83BAE7B5-0DB9-4491-8321-F2458D98D8A8}"/>
      </w:docPartPr>
      <w:docPartBody>
        <w:p w:rsidR="00D93415" w:rsidRDefault="00F8702B">
          <w:pPr>
            <w:pStyle w:val="3A282BE252E14674A147107FFD4A288F"/>
          </w:pPr>
          <w:r>
            <w:t>[Type text]</w:t>
          </w:r>
        </w:p>
      </w:docPartBody>
    </w:docPart>
    <w:docPart>
      <w:docPartPr>
        <w:name w:val="43C5A4FD688C48A3B41B99293558E840"/>
        <w:category>
          <w:name w:val="General"/>
          <w:gallery w:val="placeholder"/>
        </w:category>
        <w:types>
          <w:type w:val="bbPlcHdr"/>
        </w:types>
        <w:behaviors>
          <w:behavior w:val="content"/>
        </w:behaviors>
        <w:guid w:val="{B4BEB017-5612-4609-9C3A-E1EC37B9DAF7}"/>
      </w:docPartPr>
      <w:docPartBody>
        <w:p w:rsidR="00D93415" w:rsidRDefault="00F8702B">
          <w:pPr>
            <w:pStyle w:val="43C5A4FD688C48A3B41B99293558E840"/>
          </w:pPr>
          <w:r>
            <w:t>[Type text]</w:t>
          </w:r>
        </w:p>
      </w:docPartBody>
    </w:docPart>
    <w:docPart>
      <w:docPartPr>
        <w:name w:val="EC0D34038E3344CA80D970C251B1DC32"/>
        <w:category>
          <w:name w:val="General"/>
          <w:gallery w:val="placeholder"/>
        </w:category>
        <w:types>
          <w:type w:val="bbPlcHdr"/>
        </w:types>
        <w:behaviors>
          <w:behavior w:val="content"/>
        </w:behaviors>
        <w:guid w:val="{FF57AAF2-7B21-4699-8510-14BDB50BA4CE}"/>
      </w:docPartPr>
      <w:docPartBody>
        <w:p w:rsidR="00D93415" w:rsidRDefault="00F8702B">
          <w:pPr>
            <w:pStyle w:val="EC0D34038E3344CA80D970C251B1DC32"/>
          </w:pPr>
          <w:r>
            <w:t>[Type text]</w:t>
          </w:r>
        </w:p>
      </w:docPartBody>
    </w:docPart>
    <w:docPart>
      <w:docPartPr>
        <w:name w:val="EB8B2B2D7B3342A5B86270EB7F1F24E6"/>
        <w:category>
          <w:name w:val="General"/>
          <w:gallery w:val="placeholder"/>
        </w:category>
        <w:types>
          <w:type w:val="bbPlcHdr"/>
        </w:types>
        <w:behaviors>
          <w:behavior w:val="content"/>
        </w:behaviors>
        <w:guid w:val="{247A6FCA-6EEE-4E87-87D4-E039D85AAA0E}"/>
      </w:docPartPr>
      <w:docPartBody>
        <w:p w:rsidR="00D93415" w:rsidRDefault="00F8702B">
          <w:pPr>
            <w:pStyle w:val="EB8B2B2D7B3342A5B86270EB7F1F24E6"/>
          </w:pPr>
          <w:r>
            <w:t>[Type text]</w:t>
          </w:r>
        </w:p>
      </w:docPartBody>
    </w:docPart>
    <w:docPart>
      <w:docPartPr>
        <w:name w:val="8138CF62D7C64C7FBBB5BC90F4DE12BA"/>
        <w:category>
          <w:name w:val="General"/>
          <w:gallery w:val="placeholder"/>
        </w:category>
        <w:types>
          <w:type w:val="bbPlcHdr"/>
        </w:types>
        <w:behaviors>
          <w:behavior w:val="content"/>
        </w:behaviors>
        <w:guid w:val="{ECC89352-7A1A-432A-9E0E-71108ECE442C}"/>
      </w:docPartPr>
      <w:docPartBody>
        <w:p w:rsidR="00D93415" w:rsidRDefault="00F8702B">
          <w:pPr>
            <w:pStyle w:val="8138CF62D7C64C7FBBB5BC90F4DE12BA"/>
          </w:pPr>
          <w:r>
            <w:t>[Type text]</w:t>
          </w:r>
        </w:p>
      </w:docPartBody>
    </w:docPart>
    <w:docPart>
      <w:docPartPr>
        <w:name w:val="976BFE13A00D4351B0551612B0D8E220"/>
        <w:category>
          <w:name w:val="General"/>
          <w:gallery w:val="placeholder"/>
        </w:category>
        <w:types>
          <w:type w:val="bbPlcHdr"/>
        </w:types>
        <w:behaviors>
          <w:behavior w:val="content"/>
        </w:behaviors>
        <w:guid w:val="{9CC00DE9-B306-4CB9-B867-2A0449A1D9DA}"/>
      </w:docPartPr>
      <w:docPartBody>
        <w:p w:rsidR="00D93415" w:rsidRDefault="00F8702B">
          <w:pPr>
            <w:pStyle w:val="976BFE13A00D4351B0551612B0D8E220"/>
          </w:pPr>
          <w:r>
            <w:t>[Type text]</w:t>
          </w:r>
        </w:p>
      </w:docPartBody>
    </w:docPart>
    <w:docPart>
      <w:docPartPr>
        <w:name w:val="8611688BE24E4D268353C156509FC56E"/>
        <w:category>
          <w:name w:val="General"/>
          <w:gallery w:val="placeholder"/>
        </w:category>
        <w:types>
          <w:type w:val="bbPlcHdr"/>
        </w:types>
        <w:behaviors>
          <w:behavior w:val="content"/>
        </w:behaviors>
        <w:guid w:val="{9BFA53E1-9780-4488-A159-06220AEFA500}"/>
      </w:docPartPr>
      <w:docPartBody>
        <w:p w:rsidR="00D93415" w:rsidRDefault="00F8702B">
          <w:pPr>
            <w:pStyle w:val="8611688BE24E4D268353C156509FC56E"/>
          </w:pPr>
          <w:r>
            <w:t>[Type text]</w:t>
          </w:r>
        </w:p>
      </w:docPartBody>
    </w:docPart>
    <w:docPart>
      <w:docPartPr>
        <w:name w:val="15F89FF17F34459B861C1B922E237400"/>
        <w:category>
          <w:name w:val="General"/>
          <w:gallery w:val="placeholder"/>
        </w:category>
        <w:types>
          <w:type w:val="bbPlcHdr"/>
        </w:types>
        <w:behaviors>
          <w:behavior w:val="content"/>
        </w:behaviors>
        <w:guid w:val="{C8B04FAB-5C9E-4280-9C11-AD1C7F79F000}"/>
      </w:docPartPr>
      <w:docPartBody>
        <w:p w:rsidR="00D93415" w:rsidRDefault="00F8702B">
          <w:pPr>
            <w:pStyle w:val="15F89FF17F34459B861C1B922E237400"/>
          </w:pPr>
          <w:r>
            <w:t>[Type text]</w:t>
          </w:r>
        </w:p>
      </w:docPartBody>
    </w:docPart>
    <w:docPart>
      <w:docPartPr>
        <w:name w:val="8D3307BE1B6D4ABEA9058064F6495EA9"/>
        <w:category>
          <w:name w:val="General"/>
          <w:gallery w:val="placeholder"/>
        </w:category>
        <w:types>
          <w:type w:val="bbPlcHdr"/>
        </w:types>
        <w:behaviors>
          <w:behavior w:val="content"/>
        </w:behaviors>
        <w:guid w:val="{F3F6CF54-D9B5-4F63-B050-F9EF910B0A52}"/>
      </w:docPartPr>
      <w:docPartBody>
        <w:p w:rsidR="00D93415" w:rsidRDefault="00F8702B">
          <w:pPr>
            <w:pStyle w:val="8D3307BE1B6D4ABEA9058064F6495EA9"/>
          </w:pPr>
          <w:r>
            <w:t>[Type text]</w:t>
          </w:r>
        </w:p>
      </w:docPartBody>
    </w:docPart>
    <w:docPart>
      <w:docPartPr>
        <w:name w:val="6B2BADFA10FB445FA401752AD39EC773"/>
        <w:category>
          <w:name w:val="General"/>
          <w:gallery w:val="placeholder"/>
        </w:category>
        <w:types>
          <w:type w:val="bbPlcHdr"/>
        </w:types>
        <w:behaviors>
          <w:behavior w:val="content"/>
        </w:behaviors>
        <w:guid w:val="{9604CBE2-79C9-4B85-BE8C-CD1D9339B53B}"/>
      </w:docPartPr>
      <w:docPartBody>
        <w:p w:rsidR="00D93415" w:rsidRDefault="00F8702B">
          <w:pPr>
            <w:pStyle w:val="6B2BADFA10FB445FA401752AD39EC773"/>
          </w:pPr>
          <w:r>
            <w:t>[Type text]</w:t>
          </w:r>
        </w:p>
      </w:docPartBody>
    </w:docPart>
    <w:docPart>
      <w:docPartPr>
        <w:name w:val="947D203044314C9D8D1A41A67BCB234F"/>
        <w:category>
          <w:name w:val="General"/>
          <w:gallery w:val="placeholder"/>
        </w:category>
        <w:types>
          <w:type w:val="bbPlcHdr"/>
        </w:types>
        <w:behaviors>
          <w:behavior w:val="content"/>
        </w:behaviors>
        <w:guid w:val="{B7F31476-B826-4CA7-9436-3D4DD1DD8F25}"/>
      </w:docPartPr>
      <w:docPartBody>
        <w:p w:rsidR="00D93415" w:rsidRDefault="00F8702B">
          <w:pPr>
            <w:pStyle w:val="947D203044314C9D8D1A41A67BCB234F"/>
          </w:pPr>
          <w:r>
            <w:t>[Type text]</w:t>
          </w:r>
        </w:p>
      </w:docPartBody>
    </w:docPart>
    <w:docPart>
      <w:docPartPr>
        <w:name w:val="EA4A69B32A7A4D05A4F34D30F7846963"/>
        <w:category>
          <w:name w:val="General"/>
          <w:gallery w:val="placeholder"/>
        </w:category>
        <w:types>
          <w:type w:val="bbPlcHdr"/>
        </w:types>
        <w:behaviors>
          <w:behavior w:val="content"/>
        </w:behaviors>
        <w:guid w:val="{E0E4E2E4-B72A-4CAF-BEFB-E437ED1DE67E}"/>
      </w:docPartPr>
      <w:docPartBody>
        <w:p w:rsidR="00D93415" w:rsidRDefault="00F8702B">
          <w:pPr>
            <w:pStyle w:val="EA4A69B32A7A4D05A4F34D30F7846963"/>
          </w:pPr>
          <w:r>
            <w:t>[Type text]</w:t>
          </w:r>
        </w:p>
      </w:docPartBody>
    </w:docPart>
    <w:docPart>
      <w:docPartPr>
        <w:name w:val="2C468335014745AEA56C1A5118DDAAFF"/>
        <w:category>
          <w:name w:val="General"/>
          <w:gallery w:val="placeholder"/>
        </w:category>
        <w:types>
          <w:type w:val="bbPlcHdr"/>
        </w:types>
        <w:behaviors>
          <w:behavior w:val="content"/>
        </w:behaviors>
        <w:guid w:val="{3853BFDA-9B88-41C4-B18D-0A722EFCA2B6}"/>
      </w:docPartPr>
      <w:docPartBody>
        <w:p w:rsidR="00D93415" w:rsidRDefault="00F8702B">
          <w:pPr>
            <w:pStyle w:val="2C468335014745AEA56C1A5118DDAAFF"/>
          </w:pPr>
          <w:r>
            <w:t>[Type text]</w:t>
          </w:r>
        </w:p>
      </w:docPartBody>
    </w:docPart>
    <w:docPart>
      <w:docPartPr>
        <w:name w:val="3F93AE7D43494ACD8B38FD11EB59CFA5"/>
        <w:category>
          <w:name w:val="General"/>
          <w:gallery w:val="placeholder"/>
        </w:category>
        <w:types>
          <w:type w:val="bbPlcHdr"/>
        </w:types>
        <w:behaviors>
          <w:behavior w:val="content"/>
        </w:behaviors>
        <w:guid w:val="{66975B16-081F-4C63-AC84-D82633DC2FD1}"/>
      </w:docPartPr>
      <w:docPartBody>
        <w:p w:rsidR="00D93415" w:rsidRDefault="00F8702B">
          <w:pPr>
            <w:pStyle w:val="3F93AE7D43494ACD8B38FD11EB59CFA5"/>
          </w:pPr>
          <w:r>
            <w:t>[Type text]</w:t>
          </w:r>
        </w:p>
      </w:docPartBody>
    </w:docPart>
    <w:docPart>
      <w:docPartPr>
        <w:name w:val="CA30B7FEA0E94CE78F4631DD14EDA9B1"/>
        <w:category>
          <w:name w:val="General"/>
          <w:gallery w:val="placeholder"/>
        </w:category>
        <w:types>
          <w:type w:val="bbPlcHdr"/>
        </w:types>
        <w:behaviors>
          <w:behavior w:val="content"/>
        </w:behaviors>
        <w:guid w:val="{E1558877-F44C-4536-B0E2-B8CBF8A4CB48}"/>
      </w:docPartPr>
      <w:docPartBody>
        <w:p w:rsidR="00D93415" w:rsidRDefault="00F8702B">
          <w:pPr>
            <w:pStyle w:val="CA30B7FEA0E94CE78F4631DD14EDA9B1"/>
          </w:pPr>
          <w:r>
            <w:t>[Type text]</w:t>
          </w:r>
        </w:p>
      </w:docPartBody>
    </w:docPart>
    <w:docPart>
      <w:docPartPr>
        <w:name w:val="1E719987D92A4D3AA5218759C0561A0E"/>
        <w:category>
          <w:name w:val="General"/>
          <w:gallery w:val="placeholder"/>
        </w:category>
        <w:types>
          <w:type w:val="bbPlcHdr"/>
        </w:types>
        <w:behaviors>
          <w:behavior w:val="content"/>
        </w:behaviors>
        <w:guid w:val="{D9CEAA30-7D73-466B-9B38-DE2261203C70}"/>
      </w:docPartPr>
      <w:docPartBody>
        <w:p w:rsidR="00D93415" w:rsidRDefault="00F8702B">
          <w:pPr>
            <w:pStyle w:val="1E719987D92A4D3AA5218759C0561A0E"/>
          </w:pPr>
          <w:r>
            <w:t>[Type text]</w:t>
          </w:r>
        </w:p>
      </w:docPartBody>
    </w:docPart>
    <w:docPart>
      <w:docPartPr>
        <w:name w:val="E2A7249D4B8842E6A4585D6323BBA76F"/>
        <w:category>
          <w:name w:val="General"/>
          <w:gallery w:val="placeholder"/>
        </w:category>
        <w:types>
          <w:type w:val="bbPlcHdr"/>
        </w:types>
        <w:behaviors>
          <w:behavior w:val="content"/>
        </w:behaviors>
        <w:guid w:val="{9EFF2D5D-3B12-44AF-9DA7-DEEB767399AB}"/>
      </w:docPartPr>
      <w:docPartBody>
        <w:p w:rsidR="00D93415" w:rsidRDefault="00F8702B">
          <w:pPr>
            <w:pStyle w:val="E2A7249D4B8842E6A4585D6323BBA76F"/>
          </w:pPr>
          <w:r>
            <w:t>[Type text]</w:t>
          </w:r>
        </w:p>
      </w:docPartBody>
    </w:docPart>
    <w:docPart>
      <w:docPartPr>
        <w:name w:val="5861908CD83A4C3DBB1915CC3BA91057"/>
        <w:category>
          <w:name w:val="General"/>
          <w:gallery w:val="placeholder"/>
        </w:category>
        <w:types>
          <w:type w:val="bbPlcHdr"/>
        </w:types>
        <w:behaviors>
          <w:behavior w:val="content"/>
        </w:behaviors>
        <w:guid w:val="{B31D4B3B-765D-4EA7-8E92-B98E3FC15DF3}"/>
      </w:docPartPr>
      <w:docPartBody>
        <w:p w:rsidR="00D93415" w:rsidRDefault="00F8702B">
          <w:pPr>
            <w:pStyle w:val="5861908CD83A4C3DBB1915CC3BA910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8702B"/>
    <w:rsid w:val="002543F7"/>
    <w:rsid w:val="00D93415"/>
    <w:rsid w:val="00F8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C695A62404B78AD043853B603C618">
    <w:name w:val="AC3C695A62404B78AD043853B603C618"/>
    <w:rsid w:val="00D93415"/>
  </w:style>
  <w:style w:type="paragraph" w:customStyle="1" w:styleId="9167180916804411BD0F6B3D263E734B">
    <w:name w:val="9167180916804411BD0F6B3D263E734B"/>
    <w:rsid w:val="00D93415"/>
  </w:style>
  <w:style w:type="paragraph" w:customStyle="1" w:styleId="94CE6CA1C6134F7CB31FD1F27739A429">
    <w:name w:val="94CE6CA1C6134F7CB31FD1F27739A429"/>
    <w:rsid w:val="00D93415"/>
  </w:style>
  <w:style w:type="paragraph" w:customStyle="1" w:styleId="503A4408C575457D8DDAE5A5ACAC8C1D">
    <w:name w:val="503A4408C575457D8DDAE5A5ACAC8C1D"/>
    <w:rsid w:val="00D93415"/>
  </w:style>
  <w:style w:type="paragraph" w:customStyle="1" w:styleId="6419596F767B4EC68FA8247CDFF77016">
    <w:name w:val="6419596F767B4EC68FA8247CDFF77016"/>
    <w:rsid w:val="00D93415"/>
  </w:style>
  <w:style w:type="character" w:styleId="PlaceholderText">
    <w:name w:val="Placeholder Text"/>
    <w:basedOn w:val="DefaultParagraphFont"/>
    <w:uiPriority w:val="99"/>
    <w:semiHidden/>
    <w:rsid w:val="00D93415"/>
    <w:rPr>
      <w:color w:val="808080"/>
    </w:rPr>
  </w:style>
  <w:style w:type="paragraph" w:customStyle="1" w:styleId="15557AA60748418C9A21FDA1EDDB6987">
    <w:name w:val="15557AA60748418C9A21FDA1EDDB6987"/>
    <w:rsid w:val="00D93415"/>
  </w:style>
  <w:style w:type="paragraph" w:customStyle="1" w:styleId="19817DEB9A464D09BA3684072AF414FA">
    <w:name w:val="19817DEB9A464D09BA3684072AF414FA"/>
    <w:rsid w:val="00D93415"/>
  </w:style>
  <w:style w:type="paragraph" w:customStyle="1" w:styleId="A0276083F4FF47A0A8F7966273E50BF0">
    <w:name w:val="A0276083F4FF47A0A8F7966273E50BF0"/>
    <w:rsid w:val="00D93415"/>
  </w:style>
  <w:style w:type="paragraph" w:customStyle="1" w:styleId="9C7C55F283F141E99F51C3BBA2572164">
    <w:name w:val="9C7C55F283F141E99F51C3BBA2572164"/>
    <w:rsid w:val="00D93415"/>
  </w:style>
  <w:style w:type="paragraph" w:customStyle="1" w:styleId="BFADAA1BC1A141209894547D99EEE5A5">
    <w:name w:val="BFADAA1BC1A141209894547D99EEE5A5"/>
    <w:rsid w:val="00D93415"/>
  </w:style>
  <w:style w:type="paragraph" w:customStyle="1" w:styleId="F3BB3653683A4197BCB32C10A9AE9772">
    <w:name w:val="F3BB3653683A4197BCB32C10A9AE9772"/>
    <w:rsid w:val="00D93415"/>
  </w:style>
  <w:style w:type="paragraph" w:customStyle="1" w:styleId="690C217A4B7A4363A14FB72DE2D4062A">
    <w:name w:val="690C217A4B7A4363A14FB72DE2D4062A"/>
    <w:rsid w:val="00D93415"/>
  </w:style>
  <w:style w:type="paragraph" w:customStyle="1" w:styleId="CFF8C788FA2540CDA6D60EB4C8731236">
    <w:name w:val="CFF8C788FA2540CDA6D60EB4C8731236"/>
    <w:rsid w:val="00D93415"/>
  </w:style>
  <w:style w:type="paragraph" w:customStyle="1" w:styleId="2248DC0E1A6847068940F494A01A14E0">
    <w:name w:val="2248DC0E1A6847068940F494A01A14E0"/>
    <w:rsid w:val="00D93415"/>
  </w:style>
  <w:style w:type="paragraph" w:customStyle="1" w:styleId="61FDB78F72624763A96DAEF453A23006">
    <w:name w:val="61FDB78F72624763A96DAEF453A23006"/>
    <w:rsid w:val="00D93415"/>
  </w:style>
  <w:style w:type="paragraph" w:customStyle="1" w:styleId="131A74D7A22B40148B5BEA2F0A1CF09D">
    <w:name w:val="131A74D7A22B40148B5BEA2F0A1CF09D"/>
    <w:rsid w:val="00D93415"/>
  </w:style>
  <w:style w:type="paragraph" w:customStyle="1" w:styleId="9B279E176F8F49BB94D300837F40ED6B">
    <w:name w:val="9B279E176F8F49BB94D300837F40ED6B"/>
    <w:rsid w:val="00D93415"/>
  </w:style>
  <w:style w:type="paragraph" w:customStyle="1" w:styleId="ADB416E61A97499DAFFC27D966579347">
    <w:name w:val="ADB416E61A97499DAFFC27D966579347"/>
    <w:rsid w:val="00D93415"/>
  </w:style>
  <w:style w:type="paragraph" w:customStyle="1" w:styleId="9A4201203BAF4674BCC62409B3A2015E">
    <w:name w:val="9A4201203BAF4674BCC62409B3A2015E"/>
    <w:rsid w:val="00D93415"/>
  </w:style>
  <w:style w:type="paragraph" w:customStyle="1" w:styleId="5A1CD26306CC4188AF4F54E8426FE8B6">
    <w:name w:val="5A1CD26306CC4188AF4F54E8426FE8B6"/>
    <w:rsid w:val="00D93415"/>
  </w:style>
  <w:style w:type="paragraph" w:customStyle="1" w:styleId="72210C44251E4D1B8B55F76513A06C6F">
    <w:name w:val="72210C44251E4D1B8B55F76513A06C6F"/>
    <w:rsid w:val="00D93415"/>
  </w:style>
  <w:style w:type="paragraph" w:customStyle="1" w:styleId="6967C249AA6C4B7AB6BB011569F8D54F">
    <w:name w:val="6967C249AA6C4B7AB6BB011569F8D54F"/>
    <w:rsid w:val="00D93415"/>
  </w:style>
  <w:style w:type="paragraph" w:customStyle="1" w:styleId="AA37F8D310544EEEBCD7160444370C59">
    <w:name w:val="AA37F8D310544EEEBCD7160444370C59"/>
    <w:rsid w:val="00D93415"/>
  </w:style>
  <w:style w:type="paragraph" w:customStyle="1" w:styleId="013CC2F5CF6C420FAB2ECE15D7D47C9A">
    <w:name w:val="013CC2F5CF6C420FAB2ECE15D7D47C9A"/>
    <w:rsid w:val="00D93415"/>
  </w:style>
  <w:style w:type="paragraph" w:customStyle="1" w:styleId="291E3D6022CD4BEE916AD36F3B32DFEF">
    <w:name w:val="291E3D6022CD4BEE916AD36F3B32DFEF"/>
    <w:rsid w:val="00D93415"/>
  </w:style>
  <w:style w:type="paragraph" w:customStyle="1" w:styleId="663425999FBD4465B1062DE7ACB2F99C">
    <w:name w:val="663425999FBD4465B1062DE7ACB2F99C"/>
    <w:rsid w:val="00D93415"/>
  </w:style>
  <w:style w:type="paragraph" w:customStyle="1" w:styleId="EBAC3008013F45928E004643542CFFAB">
    <w:name w:val="EBAC3008013F45928E004643542CFFAB"/>
    <w:rsid w:val="00D93415"/>
  </w:style>
  <w:style w:type="paragraph" w:customStyle="1" w:styleId="D123987D6D24449EA0E22EC62027151C">
    <w:name w:val="D123987D6D24449EA0E22EC62027151C"/>
    <w:rsid w:val="00D93415"/>
  </w:style>
  <w:style w:type="paragraph" w:customStyle="1" w:styleId="6D237711F1C543758FC88DB7279B6CE6">
    <w:name w:val="6D237711F1C543758FC88DB7279B6CE6"/>
    <w:rsid w:val="00D93415"/>
  </w:style>
  <w:style w:type="paragraph" w:customStyle="1" w:styleId="0389FC537FBE475D902B41BD90133317">
    <w:name w:val="0389FC537FBE475D902B41BD90133317"/>
    <w:rsid w:val="00D93415"/>
  </w:style>
  <w:style w:type="paragraph" w:customStyle="1" w:styleId="985B87E56DF4406A939D3D5795B80C66">
    <w:name w:val="985B87E56DF4406A939D3D5795B80C66"/>
    <w:rsid w:val="00D93415"/>
  </w:style>
  <w:style w:type="paragraph" w:customStyle="1" w:styleId="021842BCCEFA45CCB8E3DDB272EF865F">
    <w:name w:val="021842BCCEFA45CCB8E3DDB272EF865F"/>
    <w:rsid w:val="00D93415"/>
  </w:style>
  <w:style w:type="paragraph" w:customStyle="1" w:styleId="2267A7159ABD41AF8740FF90AA0DDD18">
    <w:name w:val="2267A7159ABD41AF8740FF90AA0DDD18"/>
    <w:rsid w:val="00D93415"/>
  </w:style>
  <w:style w:type="paragraph" w:customStyle="1" w:styleId="9640552788A44055A509E5ED9760E01C">
    <w:name w:val="9640552788A44055A509E5ED9760E01C"/>
    <w:rsid w:val="00D93415"/>
  </w:style>
  <w:style w:type="paragraph" w:customStyle="1" w:styleId="EADAD48F89D74F9BB6E435D9FD54F190">
    <w:name w:val="EADAD48F89D74F9BB6E435D9FD54F190"/>
    <w:rsid w:val="00D93415"/>
  </w:style>
  <w:style w:type="paragraph" w:customStyle="1" w:styleId="E41944C2DF47458EB97C13870F0E8225">
    <w:name w:val="E41944C2DF47458EB97C13870F0E8225"/>
    <w:rsid w:val="00D93415"/>
  </w:style>
  <w:style w:type="paragraph" w:customStyle="1" w:styleId="806C398CB713423580619EAEBF92FEA9">
    <w:name w:val="806C398CB713423580619EAEBF92FEA9"/>
    <w:rsid w:val="00D93415"/>
  </w:style>
  <w:style w:type="paragraph" w:customStyle="1" w:styleId="7C56921F2B7A4E5784F04AD8CCDE6D06">
    <w:name w:val="7C56921F2B7A4E5784F04AD8CCDE6D06"/>
    <w:rsid w:val="00D93415"/>
  </w:style>
  <w:style w:type="paragraph" w:customStyle="1" w:styleId="3BA3CE2895244F40B534F45122E27F1C">
    <w:name w:val="3BA3CE2895244F40B534F45122E27F1C"/>
    <w:rsid w:val="00D93415"/>
  </w:style>
  <w:style w:type="paragraph" w:customStyle="1" w:styleId="B5261C0458F64796A95B9F9ACDBA2EDF">
    <w:name w:val="B5261C0458F64796A95B9F9ACDBA2EDF"/>
    <w:rsid w:val="00D93415"/>
  </w:style>
  <w:style w:type="paragraph" w:customStyle="1" w:styleId="9CA410EBCC374874977063B27D7A900D">
    <w:name w:val="9CA410EBCC374874977063B27D7A900D"/>
    <w:rsid w:val="00D93415"/>
  </w:style>
  <w:style w:type="paragraph" w:customStyle="1" w:styleId="C165273F29ED4E9396C2EB4CC35CFE9D">
    <w:name w:val="C165273F29ED4E9396C2EB4CC35CFE9D"/>
    <w:rsid w:val="00D93415"/>
  </w:style>
  <w:style w:type="paragraph" w:customStyle="1" w:styleId="9F7DB7AE64264C5E82D408D2883ECCB4">
    <w:name w:val="9F7DB7AE64264C5E82D408D2883ECCB4"/>
    <w:rsid w:val="00D93415"/>
  </w:style>
  <w:style w:type="paragraph" w:customStyle="1" w:styleId="31205349575A422DB7029EC0156CA8F0">
    <w:name w:val="31205349575A422DB7029EC0156CA8F0"/>
    <w:rsid w:val="00D93415"/>
  </w:style>
  <w:style w:type="paragraph" w:customStyle="1" w:styleId="31B7D57E051E4BDCAB89DA2295BC605F">
    <w:name w:val="31B7D57E051E4BDCAB89DA2295BC605F"/>
    <w:rsid w:val="00D93415"/>
  </w:style>
  <w:style w:type="paragraph" w:customStyle="1" w:styleId="1C8A6CF502E844718392694D80168B4A">
    <w:name w:val="1C8A6CF502E844718392694D80168B4A"/>
    <w:rsid w:val="00D93415"/>
  </w:style>
  <w:style w:type="paragraph" w:customStyle="1" w:styleId="0169DD3B51234B178B4F0792DC1CD85E">
    <w:name w:val="0169DD3B51234B178B4F0792DC1CD85E"/>
    <w:rsid w:val="00D93415"/>
  </w:style>
  <w:style w:type="paragraph" w:customStyle="1" w:styleId="3AC2E3F0DB6F433ABE614254D6221E77">
    <w:name w:val="3AC2E3F0DB6F433ABE614254D6221E77"/>
    <w:rsid w:val="00D93415"/>
  </w:style>
  <w:style w:type="paragraph" w:customStyle="1" w:styleId="C4D8D5A5D3524128A433CB2A5B5FCDA5">
    <w:name w:val="C4D8D5A5D3524128A433CB2A5B5FCDA5"/>
    <w:rsid w:val="00D93415"/>
  </w:style>
  <w:style w:type="paragraph" w:customStyle="1" w:styleId="3AE293C0A0BD4951B356E30B6F9ECB98">
    <w:name w:val="3AE293C0A0BD4951B356E30B6F9ECB98"/>
    <w:rsid w:val="00D93415"/>
  </w:style>
  <w:style w:type="paragraph" w:customStyle="1" w:styleId="C1315F8B1F544183803A403AAED2046E">
    <w:name w:val="C1315F8B1F544183803A403AAED2046E"/>
    <w:rsid w:val="00D93415"/>
  </w:style>
  <w:style w:type="paragraph" w:customStyle="1" w:styleId="C04E692734104E6CB5F7BDAB38FA3EB6">
    <w:name w:val="C04E692734104E6CB5F7BDAB38FA3EB6"/>
    <w:rsid w:val="00D93415"/>
  </w:style>
  <w:style w:type="paragraph" w:customStyle="1" w:styleId="10B2565043A242BABFE22F2A083E3087">
    <w:name w:val="10B2565043A242BABFE22F2A083E3087"/>
    <w:rsid w:val="00D93415"/>
  </w:style>
  <w:style w:type="paragraph" w:customStyle="1" w:styleId="205364EC1E3846FD8BC410F5293D3B80">
    <w:name w:val="205364EC1E3846FD8BC410F5293D3B80"/>
    <w:rsid w:val="00D93415"/>
  </w:style>
  <w:style w:type="paragraph" w:customStyle="1" w:styleId="D33E82C3B85D4325BF33B5AC18A4DB82">
    <w:name w:val="D33E82C3B85D4325BF33B5AC18A4DB82"/>
    <w:rsid w:val="00D93415"/>
  </w:style>
  <w:style w:type="paragraph" w:customStyle="1" w:styleId="F9AE1841A08A40F2A42DB36F12B227E1">
    <w:name w:val="F9AE1841A08A40F2A42DB36F12B227E1"/>
    <w:rsid w:val="00D93415"/>
  </w:style>
  <w:style w:type="paragraph" w:customStyle="1" w:styleId="42638437AFA64D3D8AA5BB135C2CF39B">
    <w:name w:val="42638437AFA64D3D8AA5BB135C2CF39B"/>
    <w:rsid w:val="00D93415"/>
  </w:style>
  <w:style w:type="paragraph" w:customStyle="1" w:styleId="27A41D63BCE64CA686CEB2415E30B3F6">
    <w:name w:val="27A41D63BCE64CA686CEB2415E30B3F6"/>
    <w:rsid w:val="00D93415"/>
  </w:style>
  <w:style w:type="paragraph" w:customStyle="1" w:styleId="B37EBA807BA7480E92FF4FE4C1F55BB7">
    <w:name w:val="B37EBA807BA7480E92FF4FE4C1F55BB7"/>
    <w:rsid w:val="00D93415"/>
  </w:style>
  <w:style w:type="paragraph" w:customStyle="1" w:styleId="598A58455F8C449B933F48787FF2271F">
    <w:name w:val="598A58455F8C449B933F48787FF2271F"/>
    <w:rsid w:val="00D93415"/>
  </w:style>
  <w:style w:type="paragraph" w:customStyle="1" w:styleId="F41E24886C5F431690FAECB5336A795C">
    <w:name w:val="F41E24886C5F431690FAECB5336A795C"/>
    <w:rsid w:val="00D93415"/>
  </w:style>
  <w:style w:type="paragraph" w:customStyle="1" w:styleId="49E15A502B754051BE31F1DE8BCEC7A4">
    <w:name w:val="49E15A502B754051BE31F1DE8BCEC7A4"/>
    <w:rsid w:val="00D93415"/>
  </w:style>
  <w:style w:type="paragraph" w:customStyle="1" w:styleId="41DCE77D99A8439F99C8241037A9B4F3">
    <w:name w:val="41DCE77D99A8439F99C8241037A9B4F3"/>
    <w:rsid w:val="00D93415"/>
  </w:style>
  <w:style w:type="paragraph" w:customStyle="1" w:styleId="B277EC687DEB46B792628AA3C9834611">
    <w:name w:val="B277EC687DEB46B792628AA3C9834611"/>
    <w:rsid w:val="00D93415"/>
  </w:style>
  <w:style w:type="paragraph" w:customStyle="1" w:styleId="FECD27D66A374BBBAEA378599295A745">
    <w:name w:val="FECD27D66A374BBBAEA378599295A745"/>
    <w:rsid w:val="00D93415"/>
  </w:style>
  <w:style w:type="paragraph" w:customStyle="1" w:styleId="D9289D519C9145148DB8E658CA907C61">
    <w:name w:val="D9289D519C9145148DB8E658CA907C61"/>
    <w:rsid w:val="00D93415"/>
  </w:style>
  <w:style w:type="paragraph" w:customStyle="1" w:styleId="A49EFFFCB0554C85A2BA59655CEE8F19">
    <w:name w:val="A49EFFFCB0554C85A2BA59655CEE8F19"/>
    <w:rsid w:val="00D93415"/>
  </w:style>
  <w:style w:type="paragraph" w:customStyle="1" w:styleId="42F0299CE6444688938B111460B3AF39">
    <w:name w:val="42F0299CE6444688938B111460B3AF39"/>
    <w:rsid w:val="00D93415"/>
  </w:style>
  <w:style w:type="paragraph" w:customStyle="1" w:styleId="E738D35D14AD48B0B12010466FEA6502">
    <w:name w:val="E738D35D14AD48B0B12010466FEA6502"/>
    <w:rsid w:val="00D93415"/>
  </w:style>
  <w:style w:type="paragraph" w:customStyle="1" w:styleId="0522C28995B84C0E83296061DC7AACE6">
    <w:name w:val="0522C28995B84C0E83296061DC7AACE6"/>
    <w:rsid w:val="00D93415"/>
  </w:style>
  <w:style w:type="paragraph" w:customStyle="1" w:styleId="F9F060C40F414F90B4D795A78193581C">
    <w:name w:val="F9F060C40F414F90B4D795A78193581C"/>
    <w:rsid w:val="00D93415"/>
  </w:style>
  <w:style w:type="paragraph" w:customStyle="1" w:styleId="54BB8133EEFD48E787AC809D7CB7E9A4">
    <w:name w:val="54BB8133EEFD48E787AC809D7CB7E9A4"/>
    <w:rsid w:val="00D93415"/>
  </w:style>
  <w:style w:type="paragraph" w:customStyle="1" w:styleId="56C8B6AA26F040CCA4E73B2E32392037">
    <w:name w:val="56C8B6AA26F040CCA4E73B2E32392037"/>
    <w:rsid w:val="00D93415"/>
  </w:style>
  <w:style w:type="paragraph" w:customStyle="1" w:styleId="261F4780F09849C4B5ADC1FB91E4C5AA">
    <w:name w:val="261F4780F09849C4B5ADC1FB91E4C5AA"/>
    <w:rsid w:val="00D93415"/>
  </w:style>
  <w:style w:type="paragraph" w:customStyle="1" w:styleId="8EC99F9A2B4842EDB17AB4534A7B1F26">
    <w:name w:val="8EC99F9A2B4842EDB17AB4534A7B1F26"/>
    <w:rsid w:val="00D93415"/>
  </w:style>
  <w:style w:type="paragraph" w:customStyle="1" w:styleId="BEC97736C748491A95C4971EB5849FCC">
    <w:name w:val="BEC97736C748491A95C4971EB5849FCC"/>
    <w:rsid w:val="00D93415"/>
  </w:style>
  <w:style w:type="paragraph" w:customStyle="1" w:styleId="01CB75780FE0490280B4468E53B5ABF2">
    <w:name w:val="01CB75780FE0490280B4468E53B5ABF2"/>
    <w:rsid w:val="00D93415"/>
  </w:style>
  <w:style w:type="paragraph" w:customStyle="1" w:styleId="43F63741CCF1406091992AC21F4EAB94">
    <w:name w:val="43F63741CCF1406091992AC21F4EAB94"/>
    <w:rsid w:val="00D93415"/>
  </w:style>
  <w:style w:type="paragraph" w:customStyle="1" w:styleId="E091150359BD41A8B3FBB593E68FB102">
    <w:name w:val="E091150359BD41A8B3FBB593E68FB102"/>
    <w:rsid w:val="00D93415"/>
  </w:style>
  <w:style w:type="paragraph" w:customStyle="1" w:styleId="2240C2A5BA7346DCA416A22919A178FC">
    <w:name w:val="2240C2A5BA7346DCA416A22919A178FC"/>
    <w:rsid w:val="00D93415"/>
  </w:style>
  <w:style w:type="paragraph" w:customStyle="1" w:styleId="469CBF8004D241338DA9DC9519B76179">
    <w:name w:val="469CBF8004D241338DA9DC9519B76179"/>
    <w:rsid w:val="00D93415"/>
  </w:style>
  <w:style w:type="paragraph" w:customStyle="1" w:styleId="6738DAD04E87419C9A7BF45486B4AB86">
    <w:name w:val="6738DAD04E87419C9A7BF45486B4AB86"/>
    <w:rsid w:val="00D93415"/>
  </w:style>
  <w:style w:type="paragraph" w:customStyle="1" w:styleId="7012F59143A24A3DAC250487F0B4F3B1">
    <w:name w:val="7012F59143A24A3DAC250487F0B4F3B1"/>
    <w:rsid w:val="00D93415"/>
  </w:style>
  <w:style w:type="paragraph" w:customStyle="1" w:styleId="6F32D6FF5CAA41C1A2C9A280D8A520A6">
    <w:name w:val="6F32D6FF5CAA41C1A2C9A280D8A520A6"/>
    <w:rsid w:val="00D93415"/>
  </w:style>
  <w:style w:type="paragraph" w:customStyle="1" w:styleId="83CE0015828F45FDA957336FD3026A9C">
    <w:name w:val="83CE0015828F45FDA957336FD3026A9C"/>
    <w:rsid w:val="00D93415"/>
  </w:style>
  <w:style w:type="paragraph" w:customStyle="1" w:styleId="5874A321D17A4BA399E1CFD6AB86B2E8">
    <w:name w:val="5874A321D17A4BA399E1CFD6AB86B2E8"/>
    <w:rsid w:val="00D93415"/>
  </w:style>
  <w:style w:type="paragraph" w:customStyle="1" w:styleId="502AC54685E747E9A944897B9E8125AD">
    <w:name w:val="502AC54685E747E9A944897B9E8125AD"/>
    <w:rsid w:val="00D93415"/>
  </w:style>
  <w:style w:type="paragraph" w:customStyle="1" w:styleId="3A282BE252E14674A147107FFD4A288F">
    <w:name w:val="3A282BE252E14674A147107FFD4A288F"/>
    <w:rsid w:val="00D93415"/>
  </w:style>
  <w:style w:type="paragraph" w:customStyle="1" w:styleId="43C5A4FD688C48A3B41B99293558E840">
    <w:name w:val="43C5A4FD688C48A3B41B99293558E840"/>
    <w:rsid w:val="00D93415"/>
  </w:style>
  <w:style w:type="paragraph" w:customStyle="1" w:styleId="EC0D34038E3344CA80D970C251B1DC32">
    <w:name w:val="EC0D34038E3344CA80D970C251B1DC32"/>
    <w:rsid w:val="00D93415"/>
  </w:style>
  <w:style w:type="paragraph" w:customStyle="1" w:styleId="EB8B2B2D7B3342A5B86270EB7F1F24E6">
    <w:name w:val="EB8B2B2D7B3342A5B86270EB7F1F24E6"/>
    <w:rsid w:val="00D93415"/>
  </w:style>
  <w:style w:type="paragraph" w:customStyle="1" w:styleId="8138CF62D7C64C7FBBB5BC90F4DE12BA">
    <w:name w:val="8138CF62D7C64C7FBBB5BC90F4DE12BA"/>
    <w:rsid w:val="00D93415"/>
  </w:style>
  <w:style w:type="paragraph" w:customStyle="1" w:styleId="976BFE13A00D4351B0551612B0D8E220">
    <w:name w:val="976BFE13A00D4351B0551612B0D8E220"/>
    <w:rsid w:val="00D93415"/>
  </w:style>
  <w:style w:type="paragraph" w:customStyle="1" w:styleId="8611688BE24E4D268353C156509FC56E">
    <w:name w:val="8611688BE24E4D268353C156509FC56E"/>
    <w:rsid w:val="00D93415"/>
  </w:style>
  <w:style w:type="paragraph" w:customStyle="1" w:styleId="15F89FF17F34459B861C1B922E237400">
    <w:name w:val="15F89FF17F34459B861C1B922E237400"/>
    <w:rsid w:val="00D93415"/>
  </w:style>
  <w:style w:type="paragraph" w:customStyle="1" w:styleId="8D3307BE1B6D4ABEA9058064F6495EA9">
    <w:name w:val="8D3307BE1B6D4ABEA9058064F6495EA9"/>
    <w:rsid w:val="00D93415"/>
  </w:style>
  <w:style w:type="paragraph" w:customStyle="1" w:styleId="6B2BADFA10FB445FA401752AD39EC773">
    <w:name w:val="6B2BADFA10FB445FA401752AD39EC773"/>
    <w:rsid w:val="00D93415"/>
  </w:style>
  <w:style w:type="paragraph" w:customStyle="1" w:styleId="947D203044314C9D8D1A41A67BCB234F">
    <w:name w:val="947D203044314C9D8D1A41A67BCB234F"/>
    <w:rsid w:val="00D93415"/>
  </w:style>
  <w:style w:type="paragraph" w:customStyle="1" w:styleId="EA4A69B32A7A4D05A4F34D30F7846963">
    <w:name w:val="EA4A69B32A7A4D05A4F34D30F7846963"/>
    <w:rsid w:val="00D93415"/>
  </w:style>
  <w:style w:type="paragraph" w:customStyle="1" w:styleId="2C468335014745AEA56C1A5118DDAAFF">
    <w:name w:val="2C468335014745AEA56C1A5118DDAAFF"/>
    <w:rsid w:val="00D93415"/>
  </w:style>
  <w:style w:type="paragraph" w:customStyle="1" w:styleId="3F93AE7D43494ACD8B38FD11EB59CFA5">
    <w:name w:val="3F93AE7D43494ACD8B38FD11EB59CFA5"/>
    <w:rsid w:val="00D93415"/>
  </w:style>
  <w:style w:type="paragraph" w:customStyle="1" w:styleId="CA30B7FEA0E94CE78F4631DD14EDA9B1">
    <w:name w:val="CA30B7FEA0E94CE78F4631DD14EDA9B1"/>
    <w:rsid w:val="00D93415"/>
  </w:style>
  <w:style w:type="paragraph" w:customStyle="1" w:styleId="1E719987D92A4D3AA5218759C0561A0E">
    <w:name w:val="1E719987D92A4D3AA5218759C0561A0E"/>
    <w:rsid w:val="00D93415"/>
  </w:style>
  <w:style w:type="paragraph" w:customStyle="1" w:styleId="E2A7249D4B8842E6A4585D6323BBA76F">
    <w:name w:val="E2A7249D4B8842E6A4585D6323BBA76F"/>
    <w:rsid w:val="00D93415"/>
  </w:style>
  <w:style w:type="paragraph" w:customStyle="1" w:styleId="5861908CD83A4C3DBB1915CC3BA91057">
    <w:name w:val="5861908CD83A4C3DBB1915CC3BA91057"/>
    <w:rsid w:val="00D93415"/>
  </w:style>
  <w:style w:type="paragraph" w:customStyle="1" w:styleId="BAD3B7F08E514A0D9DF8C4CBB43EA276">
    <w:name w:val="BAD3B7F08E514A0D9DF8C4CBB43EA276"/>
    <w:rsid w:val="00D93415"/>
  </w:style>
  <w:style w:type="paragraph" w:customStyle="1" w:styleId="80105FC53B94490892465D5F3E5FDD7E">
    <w:name w:val="80105FC53B94490892465D5F3E5FDD7E"/>
    <w:rsid w:val="00D934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2016-01-18T00:00:00</PublishDate>
  <Abstract>A two-dimensional, action adventure game focused on an apprentice alchemist that lives in a quiet mountain village. The master alchemist dies suddenly just before his apprentice completes his training, and the apprentice must finish learning alone and take up the responsibility of alchemy in the area. The player, controlling the apprentice, begins the game in a tutorial mode in which the master is still alive and tasks the player with finding ingredients and mixing his first concoction. The player applies concoctions to enhance his ability to collect ingredients to create more powerful potions. The game will contain many different ingredients with even more possible combinations. The player will be limited to only three potion buffs at any given time, but each will grant the player at least one special ability or power. Some powers are actively used by the player while others are passive. The player may also be able to equip weapons and armor, and some potions can be applied to equipment for minor improvements, both permanent and temporary.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BA289-00CD-4824-9102-2B90B27E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with Lenses - Template</Template>
  <TotalTime>17</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Crippled Rat Game Development Studio</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Alchemist</dc:title>
  <dc:subject>Design Document</dc:subject>
  <dc:creator>Chris Barill</dc:creator>
  <cp:lastModifiedBy>Administrator</cp:lastModifiedBy>
  <cp:revision>5</cp:revision>
  <dcterms:created xsi:type="dcterms:W3CDTF">2016-01-19T04:00:00Z</dcterms:created>
  <dcterms:modified xsi:type="dcterms:W3CDTF">2016-07-21T15:47:00Z</dcterms:modified>
  <cp:contentStatus>Draft</cp:contentStatus>
</cp:coreProperties>
</file>